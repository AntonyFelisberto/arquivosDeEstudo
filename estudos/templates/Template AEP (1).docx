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0E68DF81" w:rsidR="00892076" w:rsidRDefault="00462FBD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 w:rsidRPr="00B37E16">
        <w:rPr>
          <w:noProof/>
        </w:rPr>
        <w:drawing>
          <wp:inline distT="0" distB="0" distL="0" distR="0" wp14:anchorId="6853105B" wp14:editId="55A7719D">
            <wp:extent cx="2075747" cy="1030954"/>
            <wp:effectExtent l="0" t="0" r="1270" b="0"/>
            <wp:docPr id="1" name="Picture 2" descr="Logotipo, nome da empres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8B6B6442-E88D-4E77-A61D-BFD7FBA4A2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tipo, nome da empresa&#10;&#10;Descrição gerada automaticamente">
                      <a:extLst>
                        <a:ext uri="{FF2B5EF4-FFF2-40B4-BE49-F238E27FC236}">
                          <a16:creationId xmlns:a16="http://schemas.microsoft.com/office/drawing/2014/main" id="{8B6B6442-E88D-4E77-A61D-BFD7FBA4A20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193" cy="10366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6BA697" w14:textId="77777777" w:rsidR="00892076" w:rsidRDefault="00194B75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07CD317" wp14:editId="07777777">
                <wp:simplePos x="0" y="0"/>
                <wp:positionH relativeFrom="column">
                  <wp:posOffset>-3810</wp:posOffset>
                </wp:positionH>
                <wp:positionV relativeFrom="paragraph">
                  <wp:posOffset>42545</wp:posOffset>
                </wp:positionV>
                <wp:extent cx="5718810" cy="2540"/>
                <wp:effectExtent l="24765" t="23495" r="19050" b="2159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5718810" cy="254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16F91" id="Line 11" o:spid="_x0000_s1026" style="position:absolute;flip:x 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3.35pt" to="450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" o:allowincell="f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0AC43FC1" w14:textId="142EE44A" w:rsidR="00841C65" w:rsidRDefault="125FBF36" w:rsidP="125FBF36">
      <w:pPr>
        <w:tabs>
          <w:tab w:val="left" w:pos="0"/>
        </w:tabs>
        <w:spacing w:line="360" w:lineRule="auto"/>
        <w:jc w:val="center"/>
        <w:rPr>
          <w:b/>
          <w:bCs/>
          <w:sz w:val="32"/>
          <w:szCs w:val="32"/>
        </w:rPr>
      </w:pPr>
      <w:r w:rsidRPr="125FBF36">
        <w:rPr>
          <w:b/>
          <w:bCs/>
          <w:sz w:val="32"/>
          <w:szCs w:val="32"/>
        </w:rPr>
        <w:t>CST EM ANÁLISE E DESENVOLVIMENTO DE SISTEMAS</w:t>
      </w:r>
    </w:p>
    <w:p w14:paraId="673EE9E0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  <w:r w:rsidRPr="00E3639C">
        <w:rPr>
          <w:rFonts w:cs="Arial"/>
          <w:sz w:val="28"/>
          <w:szCs w:val="28"/>
        </w:rPr>
        <w:t>NOME DO ALUNO- R.A. (ORDEM ALFABÉTICA)</w:t>
      </w:r>
    </w:p>
    <w:p w14:paraId="0A37501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DAB6C7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2EB378F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A05A80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A39BBE3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1C8F396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72A3D3E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0D0B940D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  <w:sz w:val="28"/>
        </w:rPr>
      </w:pPr>
    </w:p>
    <w:p w14:paraId="53FBF6CE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sz w:val="28"/>
        </w:rPr>
        <w:t xml:space="preserve">NOME DO SISTEMA </w:t>
      </w:r>
      <w:r w:rsidR="00407533">
        <w:rPr>
          <w:b/>
          <w:sz w:val="28"/>
        </w:rPr>
        <w:t>PROPOSTO</w:t>
      </w:r>
    </w:p>
    <w:p w14:paraId="0E27B00A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0061E4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4EAFD9C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B94D5A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DEEC669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3656B9A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45FB0818" w14:textId="60A0EE70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18E81BD3" w14:textId="1B803F07" w:rsidR="00B350C5" w:rsidRDefault="00B350C5">
      <w:pPr>
        <w:tabs>
          <w:tab w:val="left" w:pos="0"/>
        </w:tabs>
        <w:spacing w:line="360" w:lineRule="auto"/>
        <w:jc w:val="center"/>
        <w:rPr>
          <w:b/>
        </w:rPr>
      </w:pPr>
    </w:p>
    <w:p w14:paraId="21FEAD10" w14:textId="4241F729" w:rsidR="00B350C5" w:rsidRDefault="00B350C5">
      <w:pPr>
        <w:tabs>
          <w:tab w:val="left" w:pos="0"/>
        </w:tabs>
        <w:spacing w:line="360" w:lineRule="auto"/>
        <w:jc w:val="center"/>
        <w:rPr>
          <w:b/>
        </w:rPr>
      </w:pPr>
    </w:p>
    <w:p w14:paraId="77B3AA25" w14:textId="42934DDE" w:rsidR="00B350C5" w:rsidRDefault="00B350C5">
      <w:pPr>
        <w:tabs>
          <w:tab w:val="left" w:pos="0"/>
        </w:tabs>
        <w:spacing w:line="360" w:lineRule="auto"/>
        <w:jc w:val="center"/>
        <w:rPr>
          <w:b/>
        </w:rPr>
      </w:pPr>
    </w:p>
    <w:p w14:paraId="281F2460" w14:textId="77777777" w:rsidR="00B350C5" w:rsidRDefault="00B350C5">
      <w:pPr>
        <w:tabs>
          <w:tab w:val="left" w:pos="0"/>
        </w:tabs>
        <w:spacing w:line="360" w:lineRule="auto"/>
        <w:jc w:val="center"/>
        <w:rPr>
          <w:b/>
        </w:rPr>
      </w:pPr>
    </w:p>
    <w:p w14:paraId="049F31CB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53128261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62486C0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</w:p>
    <w:p w14:paraId="2F495BC9" w14:textId="77777777" w:rsidR="00892076" w:rsidRDefault="00194B75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2E4C69" wp14:editId="07777777">
                <wp:simplePos x="0" y="0"/>
                <wp:positionH relativeFrom="column">
                  <wp:posOffset>-15240</wp:posOffset>
                </wp:positionH>
                <wp:positionV relativeFrom="paragraph">
                  <wp:posOffset>145415</wp:posOffset>
                </wp:positionV>
                <wp:extent cx="5760720" cy="635"/>
                <wp:effectExtent l="22860" t="21590" r="26670" b="2540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60720" cy="635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lg" len="sm"/>
                          <a:tailEnd type="none" w="lg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979210" id="Line 1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1.45pt" to="452.4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" strokeweight="3pt">
                <v:stroke startarrowwidth="wide" startarrowlength="short" endarrowwidth="wide" endarrowlength="short"/>
              </v:line>
            </w:pict>
          </mc:Fallback>
        </mc:AlternateContent>
      </w:r>
    </w:p>
    <w:p w14:paraId="292FA055" w14:textId="77777777" w:rsidR="00892076" w:rsidRDefault="00892076">
      <w:pPr>
        <w:tabs>
          <w:tab w:val="left" w:pos="0"/>
        </w:tabs>
        <w:spacing w:line="360" w:lineRule="auto"/>
        <w:jc w:val="center"/>
        <w:rPr>
          <w:b/>
        </w:rPr>
      </w:pPr>
      <w:r>
        <w:rPr>
          <w:b/>
        </w:rPr>
        <w:t>LONDRINA</w:t>
      </w:r>
    </w:p>
    <w:p w14:paraId="18204FC4" w14:textId="77777777" w:rsidR="002B4254" w:rsidRDefault="00841C65" w:rsidP="002B4254">
      <w:pPr>
        <w:jc w:val="center"/>
      </w:pPr>
      <w:r>
        <w:rPr>
          <w:b/>
        </w:rPr>
        <w:t>20</w:t>
      </w:r>
      <w:r w:rsidR="0022201D">
        <w:rPr>
          <w:b/>
        </w:rPr>
        <w:t>2</w:t>
      </w:r>
      <w:r w:rsidR="00462FBD">
        <w:rPr>
          <w:b/>
        </w:rPr>
        <w:t>2</w:t>
      </w:r>
      <w:r w:rsidR="00692D9C">
        <w:br w:type="page"/>
      </w:r>
    </w:p>
    <w:p w14:paraId="76CC1EDC" w14:textId="77777777" w:rsidR="002B4254" w:rsidRDefault="002B4254" w:rsidP="002B4254">
      <w:pPr>
        <w:jc w:val="center"/>
      </w:pPr>
    </w:p>
    <w:p w14:paraId="482D70BA" w14:textId="6943A1EF" w:rsidR="002B4254" w:rsidRDefault="002B4254" w:rsidP="002B4254">
      <w:pPr>
        <w:jc w:val="center"/>
        <w:rPr>
          <w:rFonts w:cs="Arial"/>
          <w:sz w:val="28"/>
          <w:szCs w:val="28"/>
        </w:rPr>
      </w:pPr>
      <w:r w:rsidRPr="00E3639C">
        <w:rPr>
          <w:rFonts w:cs="Arial"/>
          <w:sz w:val="28"/>
          <w:szCs w:val="28"/>
        </w:rPr>
        <w:t>NOME DO ALUNO- R.A. (ORDEM ALFABÉTICA)</w:t>
      </w:r>
    </w:p>
    <w:p w14:paraId="124A7327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4D306201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542C9B1A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4E470D03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16CAFA65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03F4A10E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5AD33794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74080A05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7375592D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77EAFAD2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0CA544A7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3B475F9C" w14:textId="77777777" w:rsidR="002B4254" w:rsidRDefault="002B4254" w:rsidP="002B4254">
      <w:pPr>
        <w:jc w:val="center"/>
        <w:rPr>
          <w:rFonts w:cs="Arial"/>
          <w:sz w:val="28"/>
          <w:szCs w:val="28"/>
        </w:rPr>
      </w:pPr>
    </w:p>
    <w:p w14:paraId="3C2BAC34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  <w:r w:rsidRPr="009B2BF7">
        <w:rPr>
          <w:rFonts w:cs="Arial"/>
          <w:b/>
          <w:sz w:val="32"/>
          <w:szCs w:val="32"/>
        </w:rPr>
        <w:t>TÍTULO DO TRABALHO</w:t>
      </w:r>
    </w:p>
    <w:p w14:paraId="727A1A22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514982FC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0C32E879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180D2527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4B570FAD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660136C3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579ECBA7" w14:textId="77777777" w:rsidR="002B4254" w:rsidRPr="00AB076A" w:rsidRDefault="002B4254" w:rsidP="002B4254">
      <w:pPr>
        <w:jc w:val="center"/>
        <w:rPr>
          <w:rFonts w:cs="Arial"/>
          <w:b/>
        </w:rPr>
      </w:pPr>
    </w:p>
    <w:p w14:paraId="01F7A654" w14:textId="77777777" w:rsidR="002B4254" w:rsidRPr="00AB076A" w:rsidRDefault="002B4254" w:rsidP="002B4254">
      <w:pPr>
        <w:ind w:left="4536"/>
        <w:jc w:val="both"/>
        <w:rPr>
          <w:rFonts w:cs="Arial"/>
          <w:b/>
        </w:rPr>
      </w:pPr>
      <w:r w:rsidRPr="00AB076A">
        <w:rPr>
          <w:rFonts w:cs="Arial"/>
        </w:rPr>
        <w:t xml:space="preserve">Primeira Etapa de Atividade </w:t>
      </w:r>
      <w:r>
        <w:rPr>
          <w:rFonts w:cs="Arial"/>
        </w:rPr>
        <w:t xml:space="preserve">de </w:t>
      </w:r>
      <w:r w:rsidRPr="00AB076A">
        <w:rPr>
          <w:rFonts w:cs="Arial"/>
        </w:rPr>
        <w:t xml:space="preserve">Estudo Programado, apresentada ao Curso de </w:t>
      </w:r>
      <w:r>
        <w:rPr>
          <w:rFonts w:cs="Arial"/>
        </w:rPr>
        <w:t>Análise e Desenvolvimento de Sistemas</w:t>
      </w:r>
      <w:r w:rsidRPr="00AB076A">
        <w:rPr>
          <w:rFonts w:cs="Arial"/>
        </w:rPr>
        <w:t xml:space="preserve"> para obtenção parcial de nota semestral.</w:t>
      </w:r>
    </w:p>
    <w:p w14:paraId="14B4A422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710967FF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10E78299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1C89DCDC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6FEA9D04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16968C08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2886BFD6" w14:textId="77777777" w:rsidR="002B4254" w:rsidRDefault="002B4254" w:rsidP="002B4254">
      <w:pPr>
        <w:jc w:val="center"/>
        <w:rPr>
          <w:rFonts w:cs="Arial"/>
          <w:b/>
          <w:sz w:val="32"/>
          <w:szCs w:val="32"/>
        </w:rPr>
      </w:pPr>
    </w:p>
    <w:p w14:paraId="547A3FAB" w14:textId="77777777" w:rsidR="002B4254" w:rsidRPr="009B2BF7" w:rsidRDefault="002B4254" w:rsidP="002B4254">
      <w:pPr>
        <w:jc w:val="center"/>
        <w:rPr>
          <w:rFonts w:cs="Arial"/>
          <w:szCs w:val="24"/>
        </w:rPr>
      </w:pPr>
      <w:r w:rsidRPr="009B2BF7">
        <w:rPr>
          <w:rFonts w:cs="Arial"/>
          <w:szCs w:val="24"/>
        </w:rPr>
        <w:t>LONDRINA</w:t>
      </w:r>
    </w:p>
    <w:p w14:paraId="70E97589" w14:textId="77777777" w:rsidR="002B4254" w:rsidRDefault="002B4254" w:rsidP="002B4254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2022</w:t>
      </w:r>
    </w:p>
    <w:p w14:paraId="650B5A13" w14:textId="474EF09F" w:rsidR="002B4254" w:rsidRDefault="002B4254"/>
    <w:p w14:paraId="5D1D4D5A" w14:textId="6FEB28DB" w:rsidR="002534BF" w:rsidRDefault="002534BF">
      <w:r>
        <w:br w:type="page"/>
      </w:r>
    </w:p>
    <w:p w14:paraId="2B8B5D0F" w14:textId="77777777" w:rsidR="00715B85" w:rsidRDefault="00715B85" w:rsidP="007708E3">
      <w:pPr>
        <w:tabs>
          <w:tab w:val="left" w:pos="0"/>
        </w:tabs>
        <w:spacing w:line="360" w:lineRule="auto"/>
        <w:jc w:val="center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4"/>
          <w:szCs w:val="20"/>
        </w:rPr>
        <w:id w:val="-867598891"/>
        <w:docPartObj>
          <w:docPartGallery w:val="Table of Contents"/>
          <w:docPartUnique/>
        </w:docPartObj>
      </w:sdtPr>
      <w:sdtEndPr/>
      <w:sdtContent>
        <w:p w14:paraId="2D32F493" w14:textId="5E9D6F20" w:rsidR="00715B85" w:rsidRPr="006723D4" w:rsidRDefault="006723D4" w:rsidP="006723D4">
          <w:pPr>
            <w:pStyle w:val="CabealhodoSumrio"/>
            <w:jc w:val="center"/>
            <w:rPr>
              <w:rFonts w:ascii="Arial" w:hAnsi="Arial" w:cs="Arial"/>
              <w:color w:val="auto"/>
            </w:rPr>
          </w:pPr>
          <w:r w:rsidRPr="006723D4">
            <w:rPr>
              <w:rFonts w:ascii="Arial" w:hAnsi="Arial" w:cs="Arial"/>
              <w:color w:val="auto"/>
            </w:rPr>
            <w:t>SUMÁRIO</w:t>
          </w:r>
        </w:p>
        <w:p w14:paraId="4101652C" w14:textId="77777777" w:rsidR="00715B85" w:rsidRDefault="00715B85" w:rsidP="00715B85"/>
        <w:p w14:paraId="4B99056E" w14:textId="77777777" w:rsidR="00715B85" w:rsidRPr="00715B85" w:rsidRDefault="00715B85" w:rsidP="00715B85"/>
        <w:p w14:paraId="44FEC66F" w14:textId="524ACF8C" w:rsidR="006723D4" w:rsidRDefault="00715B85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687808" w:history="1">
            <w:r w:rsidR="006723D4" w:rsidRPr="00B774CC">
              <w:rPr>
                <w:rStyle w:val="Hyperlink"/>
                <w:noProof/>
              </w:rPr>
              <w:t>1.</w:t>
            </w:r>
            <w:r w:rsidR="006723D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6723D4" w:rsidRPr="00B774CC">
              <w:rPr>
                <w:rStyle w:val="Hyperlink"/>
                <w:noProof/>
              </w:rPr>
              <w:t>INTRODUÇÃO</w:t>
            </w:r>
            <w:r w:rsidR="006723D4">
              <w:rPr>
                <w:noProof/>
                <w:webHidden/>
              </w:rPr>
              <w:tab/>
            </w:r>
            <w:r w:rsidR="006723D4">
              <w:rPr>
                <w:noProof/>
                <w:webHidden/>
              </w:rPr>
              <w:fldChar w:fldCharType="begin"/>
            </w:r>
            <w:r w:rsidR="006723D4">
              <w:rPr>
                <w:noProof/>
                <w:webHidden/>
              </w:rPr>
              <w:instrText xml:space="preserve"> PAGEREF _Toc96687808 \h </w:instrText>
            </w:r>
            <w:r w:rsidR="006723D4">
              <w:rPr>
                <w:noProof/>
                <w:webHidden/>
              </w:rPr>
            </w:r>
            <w:r w:rsidR="006723D4">
              <w:rPr>
                <w:noProof/>
                <w:webHidden/>
              </w:rPr>
              <w:fldChar w:fldCharType="separate"/>
            </w:r>
            <w:r w:rsidR="006723D4">
              <w:rPr>
                <w:noProof/>
                <w:webHidden/>
              </w:rPr>
              <w:t>2</w:t>
            </w:r>
            <w:r w:rsidR="006723D4">
              <w:rPr>
                <w:noProof/>
                <w:webHidden/>
              </w:rPr>
              <w:fldChar w:fldCharType="end"/>
            </w:r>
          </w:hyperlink>
        </w:p>
        <w:p w14:paraId="7D0F5B79" w14:textId="2394E297" w:rsidR="006723D4" w:rsidRDefault="006723D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09" w:history="1">
            <w:r w:rsidRPr="00B774C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4CC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53847" w14:textId="4513DBDE" w:rsidR="006723D4" w:rsidRDefault="006723D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0" w:history="1">
            <w:r w:rsidRPr="00B774C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4CC">
              <w:rPr>
                <w:rStyle w:val="Hyperlink"/>
                <w:noProof/>
              </w:rPr>
              <w:t>Proposta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D76F" w14:textId="76338608" w:rsidR="006723D4" w:rsidRDefault="006723D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1" w:history="1">
            <w:r w:rsidRPr="00B774CC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4CC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766B" w14:textId="1F63A44F" w:rsidR="006723D4" w:rsidRDefault="006723D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2" w:history="1">
            <w:r w:rsidRPr="00B774CC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4CC">
              <w:rPr>
                <w:rStyle w:val="Hyperlink"/>
                <w:noProof/>
              </w:rPr>
              <w:t>DESENVOLVIMENTO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8D074" w14:textId="0089C822" w:rsidR="006723D4" w:rsidRDefault="006723D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3" w:history="1">
            <w:r w:rsidRPr="00B774CC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4CC">
              <w:rPr>
                <w:rStyle w:val="Hyperlink"/>
                <w:noProof/>
              </w:rPr>
              <w:t>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193A2" w14:textId="669D2B51" w:rsidR="006723D4" w:rsidRDefault="006723D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4" w:history="1">
            <w:r w:rsidRPr="00B774CC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4CC">
              <w:rPr>
                <w:rStyle w:val="Hyperlink"/>
                <w:noProof/>
              </w:rPr>
              <w:t>Recursos a Serem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98F1C" w14:textId="198701A4" w:rsidR="006723D4" w:rsidRDefault="006723D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5" w:history="1">
            <w:r w:rsidRPr="00B774CC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4CC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401A3" w14:textId="5C833A9D" w:rsidR="006723D4" w:rsidRDefault="006723D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6" w:history="1">
            <w:r w:rsidRPr="00B774CC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4CC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833C" w14:textId="26653DB0" w:rsidR="006723D4" w:rsidRDefault="006723D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7" w:history="1">
            <w:r w:rsidRPr="00B774CC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4CC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A7766" w14:textId="203BB6A5" w:rsidR="006723D4" w:rsidRDefault="006723D4">
          <w:pPr>
            <w:pStyle w:val="Sumrio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6687818" w:history="1">
            <w:r w:rsidRPr="00B774C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774CC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_Toc96687818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9C43A" w14:textId="515385C1" w:rsidR="00715B85" w:rsidRDefault="00715B85">
          <w:r>
            <w:rPr>
              <w:b/>
              <w:bCs/>
            </w:rPr>
            <w:fldChar w:fldCharType="end"/>
          </w:r>
        </w:p>
      </w:sdtContent>
    </w:sdt>
    <w:p w14:paraId="4DDBEF00" w14:textId="77777777" w:rsidR="007708E3" w:rsidRDefault="007708E3">
      <w:pPr>
        <w:sectPr w:rsidR="007708E3" w:rsidSect="00514F71">
          <w:footerReference w:type="even" r:id="rId9"/>
          <w:footerReference w:type="default" r:id="rId10"/>
          <w:pgSz w:w="11907" w:h="16840" w:code="9"/>
          <w:pgMar w:top="1701" w:right="1134" w:bottom="1134" w:left="1701" w:header="1418" w:footer="720" w:gutter="0"/>
          <w:cols w:space="720"/>
          <w:titlePg/>
        </w:sectPr>
      </w:pPr>
    </w:p>
    <w:p w14:paraId="0AC7A475" w14:textId="54C02D66" w:rsidR="00892076" w:rsidRDefault="00692D9C" w:rsidP="00331E15">
      <w:pPr>
        <w:pStyle w:val="Ttulo2"/>
        <w:numPr>
          <w:ilvl w:val="0"/>
          <w:numId w:val="6"/>
        </w:numPr>
        <w:ind w:left="426" w:hanging="426"/>
      </w:pPr>
      <w:bookmarkStart w:id="0" w:name="_Toc96687808"/>
      <w:r>
        <w:lastRenderedPageBreak/>
        <w:t>INTRODUÇÃO</w:t>
      </w:r>
      <w:bookmarkEnd w:id="0"/>
    </w:p>
    <w:p w14:paraId="3461D779" w14:textId="77777777" w:rsidR="00692D9C" w:rsidRDefault="00692D9C"/>
    <w:p w14:paraId="2DE868F4" w14:textId="77777777" w:rsidR="00892076" w:rsidRDefault="00692D9C" w:rsidP="00692D9C">
      <w:pPr>
        <w:jc w:val="both"/>
      </w:pPr>
      <w:r>
        <w:t xml:space="preserve">A introdução do trabalho deverá contextualizar a proposta de desenvolvimento do </w:t>
      </w:r>
      <w:r w:rsidR="00841C65">
        <w:t>Sistema</w:t>
      </w:r>
      <w:r>
        <w:t>.</w:t>
      </w:r>
    </w:p>
    <w:p w14:paraId="3CF2D8B6" w14:textId="77777777" w:rsidR="00692D9C" w:rsidRDefault="00692D9C" w:rsidP="00692D9C">
      <w:pPr>
        <w:jc w:val="both"/>
      </w:pPr>
    </w:p>
    <w:p w14:paraId="3A35B2C5" w14:textId="77777777" w:rsidR="00692D9C" w:rsidRDefault="00692D9C" w:rsidP="00692D9C">
      <w:pPr>
        <w:jc w:val="both"/>
      </w:pPr>
      <w:r>
        <w:t xml:space="preserve">Contextualizar deve ser entendido aqui como uma breve explicação de como o acadêmico chegou à esta proposta de </w:t>
      </w:r>
      <w:r w:rsidR="00841C65">
        <w:t>Sistema</w:t>
      </w:r>
      <w:r>
        <w:t>.</w:t>
      </w:r>
    </w:p>
    <w:p w14:paraId="0FB78278" w14:textId="77777777" w:rsidR="00692D9C" w:rsidRDefault="00692D9C" w:rsidP="00692D9C">
      <w:pPr>
        <w:jc w:val="both"/>
      </w:pPr>
    </w:p>
    <w:p w14:paraId="35FEFEE9" w14:textId="77777777" w:rsidR="00692D9C" w:rsidRDefault="00692D9C" w:rsidP="00692D9C">
      <w:pPr>
        <w:jc w:val="both"/>
      </w:pPr>
      <w:proofErr w:type="spellStart"/>
      <w:r>
        <w:t>Lembre</w:t>
      </w:r>
      <w:proofErr w:type="spellEnd"/>
      <w:r>
        <w:t xml:space="preserve"> que na introdução de seu trabalho a seguinte pergunta deverá ser respondida ao </w:t>
      </w:r>
      <w:proofErr w:type="gramStart"/>
      <w:r>
        <w:t>leitor :</w:t>
      </w:r>
      <w:proofErr w:type="gramEnd"/>
      <w:r>
        <w:t xml:space="preserve"> “</w:t>
      </w:r>
      <w:r w:rsidRPr="00692D9C">
        <w:rPr>
          <w:i/>
        </w:rPr>
        <w:t>se eu continuar a ler o trabalho daqui para frente o que vou encontrar</w:t>
      </w:r>
      <w:r>
        <w:rPr>
          <w:i/>
        </w:rPr>
        <w:t xml:space="preserve"> no seu texto</w:t>
      </w:r>
      <w:r w:rsidRPr="00692D9C">
        <w:rPr>
          <w:i/>
        </w:rPr>
        <w:t>?</w:t>
      </w:r>
      <w:r>
        <w:t>”</w:t>
      </w:r>
    </w:p>
    <w:p w14:paraId="1FC39945" w14:textId="77777777" w:rsidR="00892076" w:rsidRDefault="00892076"/>
    <w:p w14:paraId="0051039B" w14:textId="77777777" w:rsidR="003945EF" w:rsidRDefault="003945EF">
      <w:r>
        <w:t>Exemplo:</w:t>
      </w:r>
    </w:p>
    <w:p w14:paraId="0562CB0E" w14:textId="77777777" w:rsidR="003945EF" w:rsidRDefault="003945EF"/>
    <w:p w14:paraId="1D649C6E" w14:textId="77777777" w:rsidR="003945EF" w:rsidRDefault="003945EF">
      <w:r>
        <w:t>(</w:t>
      </w:r>
      <w:r w:rsidRPr="00724FA2">
        <w:rPr>
          <w:i/>
        </w:rPr>
        <w:t>resumido e fictício apenas para fins de exemplo</w:t>
      </w:r>
      <w:r>
        <w:t>)</w:t>
      </w:r>
    </w:p>
    <w:p w14:paraId="34CE0A41" w14:textId="77777777" w:rsidR="003945EF" w:rsidRDefault="003945EF"/>
    <w:p w14:paraId="1BA58732" w14:textId="77777777" w:rsidR="003945EF" w:rsidRPr="00724FA2" w:rsidRDefault="003945EF" w:rsidP="00724FA2">
      <w:pPr>
        <w:ind w:left="1134"/>
        <w:jc w:val="both"/>
        <w:rPr>
          <w:sz w:val="20"/>
        </w:rPr>
      </w:pPr>
      <w:r w:rsidRPr="00724FA2">
        <w:rPr>
          <w:sz w:val="20"/>
        </w:rPr>
        <w:t>“A Lei Complementar nº 101, de 4 de maio de 2000, intitulada Lei de Responsabilidade Fiscal - LRF, estabelece normas de finanças públicas voltadas para a responsabilidade na gestão fiscal, mediante ações em que se previnam riscos e corrijam desvios capazes de afetar o equilíbrio das contas públicas, destacando-se o planejamento, o controle, a transparência e a responsabilização como premissas básicas.”  Tesouro Nacional</w:t>
      </w:r>
      <w:r w:rsidR="00724FA2">
        <w:rPr>
          <w:sz w:val="20"/>
        </w:rPr>
        <w:t>, 2008</w:t>
      </w:r>
    </w:p>
    <w:p w14:paraId="62EBF3C5" w14:textId="77777777" w:rsidR="003945EF" w:rsidRDefault="003945EF" w:rsidP="003945EF">
      <w:pPr>
        <w:jc w:val="both"/>
      </w:pPr>
    </w:p>
    <w:p w14:paraId="6407B27A" w14:textId="77777777" w:rsidR="003945EF" w:rsidRDefault="003945EF" w:rsidP="003945EF">
      <w:pPr>
        <w:jc w:val="both"/>
      </w:pPr>
      <w:r>
        <w:t>A partir da publicação da LRF ficou evidente que a utilização de recursos tecnológico</w:t>
      </w:r>
      <w:r w:rsidR="00724FA2">
        <w:t xml:space="preserve">s para acompanhamento da gestão se faz necessária nas diversas esferas do poder público. </w:t>
      </w:r>
    </w:p>
    <w:p w14:paraId="6D98A12B" w14:textId="77777777" w:rsidR="00724FA2" w:rsidRDefault="00724FA2" w:rsidP="003945EF">
      <w:pPr>
        <w:jc w:val="both"/>
      </w:pPr>
    </w:p>
    <w:p w14:paraId="3A387EDB" w14:textId="77777777" w:rsidR="00724FA2" w:rsidRDefault="00724FA2" w:rsidP="003945EF">
      <w:pPr>
        <w:jc w:val="both"/>
      </w:pPr>
      <w:r>
        <w:t xml:space="preserve">... </w:t>
      </w:r>
    </w:p>
    <w:p w14:paraId="2946DB82" w14:textId="77777777" w:rsidR="00724FA2" w:rsidRDefault="00724FA2" w:rsidP="003945EF">
      <w:pPr>
        <w:jc w:val="both"/>
      </w:pPr>
    </w:p>
    <w:p w14:paraId="06F0394B" w14:textId="486F309D" w:rsidR="00724FA2" w:rsidRDefault="00724FA2" w:rsidP="003945EF">
      <w:pPr>
        <w:jc w:val="both"/>
      </w:pPr>
      <w:r>
        <w:t>O presente projeto propõe a análise e o desenvolvimento de uma aplicação de controle orçamentário para a Prefeitura Municipal do Vale dos Sonhos.</w:t>
      </w:r>
    </w:p>
    <w:p w14:paraId="5997CC1D" w14:textId="77777777" w:rsidR="00724FA2" w:rsidRDefault="00724FA2" w:rsidP="003945EF">
      <w:pPr>
        <w:jc w:val="both"/>
      </w:pPr>
    </w:p>
    <w:p w14:paraId="3EC7EC97" w14:textId="4EBFFC12" w:rsidR="00724FA2" w:rsidRDefault="5E968F00" w:rsidP="003945EF">
      <w:pPr>
        <w:jc w:val="both"/>
      </w:pPr>
      <w:r>
        <w:t xml:space="preserve">O projeto descreve os objetivos do trabalho, detalha a proposta do sistema a ser desenvolvido, faz um breve resgate da teoria que ampara o sistema proposto e apresenta o cronograma e ferramental de hardware e software estimado para o desenvolvimento do trabalho. </w:t>
      </w:r>
    </w:p>
    <w:p w14:paraId="791075F4" w14:textId="31A5D180" w:rsidR="5E968F00" w:rsidRDefault="5E968F00" w:rsidP="5E968F00">
      <w:pPr>
        <w:jc w:val="both"/>
      </w:pPr>
    </w:p>
    <w:p w14:paraId="374826E6" w14:textId="5B6644E4" w:rsidR="00892076" w:rsidRDefault="00F662FD" w:rsidP="5E968F00">
      <w:pPr>
        <w:pStyle w:val="Ttulo2"/>
      </w:pPr>
      <w:bookmarkStart w:id="1" w:name="_Toc96687809"/>
      <w:r>
        <w:t>Objetivos</w:t>
      </w:r>
      <w:bookmarkEnd w:id="1"/>
    </w:p>
    <w:p w14:paraId="1F72F646" w14:textId="77777777" w:rsidR="00692D9C" w:rsidRDefault="00692D9C"/>
    <w:p w14:paraId="49881D91" w14:textId="77777777" w:rsidR="00892076" w:rsidRDefault="00692D9C" w:rsidP="00692D9C">
      <w:pPr>
        <w:jc w:val="both"/>
      </w:pPr>
      <w:r>
        <w:t>Quais objetivos (geralmente 1 objetivo geral e 3 ou 4 específicos) o acadêmico pretende atingir com o desenvolvimento do estágio.</w:t>
      </w:r>
    </w:p>
    <w:p w14:paraId="08CE6F91" w14:textId="77777777" w:rsidR="00692D9C" w:rsidRDefault="00692D9C" w:rsidP="00692D9C">
      <w:pPr>
        <w:jc w:val="both"/>
      </w:pPr>
    </w:p>
    <w:p w14:paraId="5E6CB986" w14:textId="6E73A0EE" w:rsidR="00692D9C" w:rsidRDefault="0D99F221" w:rsidP="00692D9C">
      <w:pPr>
        <w:jc w:val="both"/>
      </w:pPr>
      <w:r>
        <w:t xml:space="preserve">Evite aqui objetivos como: “o objetivo deste trabalho é concluir a disciplina </w:t>
      </w:r>
      <w:proofErr w:type="gramStart"/>
      <w:r>
        <w:t>x ”</w:t>
      </w:r>
      <w:proofErr w:type="gramEnd"/>
      <w:r>
        <w:t>, o objetivo a ser abordado neste tópico é o objetivo do sistema proposto.</w:t>
      </w:r>
    </w:p>
    <w:p w14:paraId="61CDCEAD" w14:textId="77777777" w:rsidR="00752589" w:rsidRDefault="00752589" w:rsidP="00692D9C">
      <w:pPr>
        <w:jc w:val="both"/>
      </w:pPr>
    </w:p>
    <w:p w14:paraId="57DEBC56" w14:textId="77777777" w:rsidR="00752589" w:rsidRDefault="00752589" w:rsidP="00752589">
      <w:r>
        <w:t>Exemplo (</w:t>
      </w:r>
      <w:r w:rsidRPr="00724FA2">
        <w:rPr>
          <w:i/>
        </w:rPr>
        <w:t>resumido e fictício apenas para fins de exemplo</w:t>
      </w:r>
      <w:r>
        <w:t>)</w:t>
      </w:r>
    </w:p>
    <w:p w14:paraId="6BB9E253" w14:textId="77777777" w:rsidR="00752589" w:rsidRDefault="00752589" w:rsidP="00692D9C">
      <w:pPr>
        <w:jc w:val="both"/>
      </w:pPr>
    </w:p>
    <w:p w14:paraId="23DE523C" w14:textId="77777777" w:rsidR="00692D9C" w:rsidRDefault="00692D9C" w:rsidP="00692D9C">
      <w:pPr>
        <w:jc w:val="both"/>
      </w:pPr>
    </w:p>
    <w:p w14:paraId="394D376C" w14:textId="77777777" w:rsidR="00692D9C" w:rsidRDefault="00752589" w:rsidP="00692D9C">
      <w:pPr>
        <w:jc w:val="both"/>
      </w:pPr>
      <w:r>
        <w:t>O presente projeto tem como objetivo principal (ou objetivo geral) propor uma solução de acompanhamento do orçamento do município de Vale dos Sonhos.</w:t>
      </w:r>
    </w:p>
    <w:p w14:paraId="7C4982EA" w14:textId="77777777" w:rsidR="00752589" w:rsidRDefault="00752589" w:rsidP="00692D9C">
      <w:pPr>
        <w:jc w:val="both"/>
      </w:pPr>
      <w:r>
        <w:lastRenderedPageBreak/>
        <w:t xml:space="preserve">Como objetivos específicos o sistema irá proporcionar a o cadastramento e a consulta do orçamento municipal aprovado pela Câmara de Vereadores de Vale dos Sonhos, tão bem quanto o acompanhamento </w:t>
      </w:r>
      <w:r w:rsidRPr="00752589">
        <w:rPr>
          <w:i/>
        </w:rPr>
        <w:t>on-line</w:t>
      </w:r>
      <w:r>
        <w:t xml:space="preserve"> dos empenhos e pagamentos efetuados  </w:t>
      </w:r>
    </w:p>
    <w:p w14:paraId="52E56223" w14:textId="77777777" w:rsidR="00752589" w:rsidRDefault="00752589" w:rsidP="00692D9C">
      <w:pPr>
        <w:jc w:val="both"/>
      </w:pPr>
    </w:p>
    <w:p w14:paraId="7BBE9D06" w14:textId="77777777" w:rsidR="00752589" w:rsidRDefault="00752589" w:rsidP="00692D9C">
      <w:pPr>
        <w:jc w:val="both"/>
      </w:pPr>
      <w:r>
        <w:t>(</w:t>
      </w:r>
      <w:r w:rsidR="00F24D2E">
        <w:t>os objetivos gerais e específicos</w:t>
      </w:r>
      <w:r>
        <w:t xml:space="preserve"> poderão ser feitos na forma de tópicos se melhor convier ao aluno)</w:t>
      </w:r>
    </w:p>
    <w:p w14:paraId="07547A01" w14:textId="77777777" w:rsidR="00752589" w:rsidRDefault="00752589" w:rsidP="00692D9C">
      <w:pPr>
        <w:jc w:val="both"/>
      </w:pPr>
    </w:p>
    <w:p w14:paraId="5043CB0F" w14:textId="77777777" w:rsidR="00752589" w:rsidRDefault="00752589" w:rsidP="00692D9C">
      <w:pPr>
        <w:jc w:val="both"/>
      </w:pPr>
    </w:p>
    <w:p w14:paraId="6527B207" w14:textId="11AC345B" w:rsidR="00692D9C" w:rsidRDefault="5E968F00" w:rsidP="5E968F00">
      <w:pPr>
        <w:pStyle w:val="Ttulo2"/>
      </w:pPr>
      <w:bookmarkStart w:id="2" w:name="_Toc96687810"/>
      <w:r>
        <w:t>P</w:t>
      </w:r>
      <w:r w:rsidR="00F662FD">
        <w:t>roposta e Justificativa</w:t>
      </w:r>
      <w:bookmarkEnd w:id="2"/>
    </w:p>
    <w:p w14:paraId="6DFB9E20" w14:textId="77777777" w:rsidR="00692D9C" w:rsidRDefault="00692D9C" w:rsidP="00692D9C">
      <w:pPr>
        <w:jc w:val="both"/>
      </w:pPr>
    </w:p>
    <w:p w14:paraId="015FC219" w14:textId="77777777" w:rsidR="00692D9C" w:rsidRDefault="003945EF" w:rsidP="00692D9C">
      <w:pPr>
        <w:jc w:val="both"/>
      </w:pPr>
      <w:r>
        <w:t xml:space="preserve">Qual é a proposta do seu sistema?  Como (e porque) ela se justifica como uma proposta válida? </w:t>
      </w:r>
    </w:p>
    <w:p w14:paraId="70DF9E56" w14:textId="77777777" w:rsidR="003945EF" w:rsidRDefault="003945EF" w:rsidP="00692D9C">
      <w:pPr>
        <w:jc w:val="both"/>
      </w:pPr>
    </w:p>
    <w:p w14:paraId="6638F283" w14:textId="77777777" w:rsidR="003945EF" w:rsidRDefault="003945EF" w:rsidP="00692D9C">
      <w:pPr>
        <w:jc w:val="both"/>
      </w:pPr>
      <w:r>
        <w:t>Neste item você deve fazer uma breve descrição do seu sistema (proposta) e porque ele é importante para a empresa cedente (justificativa).</w:t>
      </w:r>
    </w:p>
    <w:p w14:paraId="44E871BC" w14:textId="77777777" w:rsidR="003945EF" w:rsidRDefault="003945EF" w:rsidP="00692D9C">
      <w:pPr>
        <w:jc w:val="both"/>
      </w:pPr>
    </w:p>
    <w:p w14:paraId="0EF1DB8A" w14:textId="7B7F27AF" w:rsidR="003945EF" w:rsidRDefault="003945EF" w:rsidP="00692D9C">
      <w:pPr>
        <w:jc w:val="both"/>
      </w:pPr>
      <w:r>
        <w:t>Exemplo:</w:t>
      </w:r>
    </w:p>
    <w:p w14:paraId="144A5D23" w14:textId="77777777" w:rsidR="003945EF" w:rsidRDefault="003945EF" w:rsidP="00692D9C">
      <w:pPr>
        <w:jc w:val="both"/>
      </w:pPr>
    </w:p>
    <w:p w14:paraId="6BAB4620" w14:textId="77777777" w:rsidR="003945EF" w:rsidRPr="00F24D2E" w:rsidRDefault="003945EF" w:rsidP="00692D9C">
      <w:pPr>
        <w:jc w:val="both"/>
        <w:rPr>
          <w:i/>
        </w:rPr>
      </w:pPr>
      <w:r w:rsidRPr="00F24D2E">
        <w:rPr>
          <w:i/>
        </w:rPr>
        <w:t>(este exemplo está resumido e é fictício)</w:t>
      </w:r>
    </w:p>
    <w:p w14:paraId="738610EB" w14:textId="77777777" w:rsidR="003945EF" w:rsidRDefault="003945EF" w:rsidP="00692D9C">
      <w:pPr>
        <w:jc w:val="both"/>
      </w:pPr>
    </w:p>
    <w:p w14:paraId="447CA778" w14:textId="77777777" w:rsidR="003945EF" w:rsidRDefault="003945EF" w:rsidP="00692D9C">
      <w:pPr>
        <w:jc w:val="both"/>
      </w:pPr>
      <w:r>
        <w:t>O sistema proposto permitirá o controle dos gastos públicos por meio da inclusão dos pagamentos efetuados pelo setor financeiro da Prefeitura do Vale dos Sonhos disponibilizando o acesso ao orçamento municipal imediatamente aos contribuintes que efetuarem consultas na Internet.  (PROPOSTA)</w:t>
      </w:r>
    </w:p>
    <w:p w14:paraId="637805D2" w14:textId="77777777" w:rsidR="003945EF" w:rsidRDefault="003945EF" w:rsidP="00692D9C">
      <w:pPr>
        <w:jc w:val="both"/>
      </w:pPr>
    </w:p>
    <w:p w14:paraId="3AEEA966" w14:textId="77777777" w:rsidR="00752589" w:rsidRDefault="00752589" w:rsidP="00692D9C">
      <w:pPr>
        <w:jc w:val="both"/>
      </w:pPr>
      <w:r>
        <w:t>“</w:t>
      </w:r>
      <w:r w:rsidRPr="00752589">
        <w:t>A LRF cria condições para a implantação de uma nova cultura gerencial na gestão dos recursos públicos e incentiva o exercício pleno da cidadania, especialmente no que se refere à participação do contribuinte no processo de acompanhamento da aplicação dos recursos públicos e de avaliação dos seus resultados</w:t>
      </w:r>
      <w:r>
        <w:t>”, desta forma o presente projeto se justifica por atender a uma demanda da Prefeitura Municipal de Vale dos Sonhos buscando a transparência na gestão dos recursos públicos do município.  (JUSTIFICATIVA)</w:t>
      </w:r>
    </w:p>
    <w:p w14:paraId="463F29E8" w14:textId="77777777" w:rsidR="00752589" w:rsidRDefault="00752589" w:rsidP="00692D9C">
      <w:pPr>
        <w:jc w:val="both"/>
      </w:pPr>
    </w:p>
    <w:p w14:paraId="3B7B4B86" w14:textId="77777777" w:rsidR="00F24D2E" w:rsidRDefault="00F24D2E" w:rsidP="00692D9C">
      <w:pPr>
        <w:jc w:val="both"/>
      </w:pPr>
    </w:p>
    <w:p w14:paraId="1E2D5430" w14:textId="69B69A4A" w:rsidR="00752589" w:rsidRDefault="0457D27A" w:rsidP="00331E15">
      <w:pPr>
        <w:pStyle w:val="Ttulo2"/>
        <w:numPr>
          <w:ilvl w:val="0"/>
          <w:numId w:val="6"/>
        </w:numPr>
        <w:ind w:left="426" w:hanging="426"/>
      </w:pPr>
      <w:bookmarkStart w:id="3" w:name="_Toc96687811"/>
      <w:r>
        <w:t>FUNDAMENTAÇÃO TEÓRICA</w:t>
      </w:r>
      <w:bookmarkEnd w:id="3"/>
    </w:p>
    <w:p w14:paraId="3A0FF5F2" w14:textId="77777777" w:rsidR="00892076" w:rsidRDefault="00892076"/>
    <w:p w14:paraId="5630AD66" w14:textId="77777777" w:rsidR="00892076" w:rsidRDefault="00892076"/>
    <w:p w14:paraId="526B97BD" w14:textId="64F19473" w:rsidR="00F24D2E" w:rsidRDefault="0457D27A" w:rsidP="00F24D2E">
      <w:pPr>
        <w:jc w:val="both"/>
      </w:pPr>
      <w:r>
        <w:t>A fundamentação teórica do projeto deverá apresentar os elementos teóricos básicos que nortearam a proposta do trabalho.</w:t>
      </w:r>
    </w:p>
    <w:p w14:paraId="61829076" w14:textId="77777777" w:rsidR="00F24D2E" w:rsidRDefault="00F24D2E" w:rsidP="00F24D2E">
      <w:pPr>
        <w:jc w:val="both"/>
      </w:pPr>
    </w:p>
    <w:p w14:paraId="12598AF5" w14:textId="4BBA2C48" w:rsidR="00F24D2E" w:rsidRDefault="0457D27A" w:rsidP="00F24D2E">
      <w:pPr>
        <w:jc w:val="both"/>
      </w:pPr>
      <w:r>
        <w:t>No exemplo hipotético que está sendo utilizado a fundamentação teórica apresentaria:</w:t>
      </w:r>
    </w:p>
    <w:p w14:paraId="2BA226A1" w14:textId="77777777" w:rsidR="00F24D2E" w:rsidRDefault="00F24D2E" w:rsidP="00F24D2E">
      <w:pPr>
        <w:jc w:val="both"/>
      </w:pPr>
    </w:p>
    <w:p w14:paraId="66493E19" w14:textId="274FEC00" w:rsidR="00F24D2E" w:rsidRDefault="00BD56A3" w:rsidP="00331E15">
      <w:pPr>
        <w:pStyle w:val="PargrafodaLista"/>
        <w:numPr>
          <w:ilvl w:val="0"/>
          <w:numId w:val="2"/>
        </w:numPr>
        <w:jc w:val="both"/>
      </w:pPr>
      <w:r>
        <w:t>Falar sobre a área comercial onde o sistema será utilizado</w:t>
      </w:r>
      <w:r w:rsidR="00805A7C">
        <w:t>;</w:t>
      </w:r>
    </w:p>
    <w:p w14:paraId="719BA821" w14:textId="6F338A5C" w:rsidR="00805A7C" w:rsidRDefault="00BD56A3" w:rsidP="00331E15">
      <w:pPr>
        <w:pStyle w:val="PargrafodaLista"/>
        <w:numPr>
          <w:ilvl w:val="0"/>
          <w:numId w:val="2"/>
        </w:numPr>
        <w:jc w:val="both"/>
      </w:pPr>
      <w:r>
        <w:t>Relatar sobre a linguagem de programação que irá utilizar</w:t>
      </w:r>
      <w:r w:rsidR="00805A7C">
        <w:t>;</w:t>
      </w:r>
    </w:p>
    <w:p w14:paraId="1302A64A" w14:textId="626428D6" w:rsidR="00805A7C" w:rsidRDefault="00F24D2E" w:rsidP="00331E15">
      <w:pPr>
        <w:pStyle w:val="PargrafodaLista"/>
        <w:numPr>
          <w:ilvl w:val="0"/>
          <w:numId w:val="2"/>
        </w:numPr>
        <w:jc w:val="both"/>
      </w:pPr>
      <w:r>
        <w:t>Motivação para uso de uma determinada linguagem de programação</w:t>
      </w:r>
      <w:r w:rsidR="00805A7C">
        <w:t>;</w:t>
      </w:r>
    </w:p>
    <w:p w14:paraId="282658EB" w14:textId="2FDDE8AA" w:rsidR="00BD56A3" w:rsidRDefault="00BD56A3" w:rsidP="00331E15">
      <w:pPr>
        <w:pStyle w:val="PargrafodaLista"/>
        <w:numPr>
          <w:ilvl w:val="0"/>
          <w:numId w:val="2"/>
        </w:numPr>
        <w:jc w:val="both"/>
      </w:pPr>
      <w:r>
        <w:t>Relatar sobre o banco de dados que será utilizado</w:t>
      </w:r>
      <w:r w:rsidR="00805A7C">
        <w:t>;</w:t>
      </w:r>
    </w:p>
    <w:p w14:paraId="3575A860" w14:textId="67B2247F" w:rsidR="00F24D2E" w:rsidRDefault="00F24D2E" w:rsidP="00331E15">
      <w:pPr>
        <w:pStyle w:val="PargrafodaLista"/>
        <w:numPr>
          <w:ilvl w:val="0"/>
          <w:numId w:val="3"/>
        </w:numPr>
        <w:jc w:val="both"/>
      </w:pPr>
      <w:r>
        <w:lastRenderedPageBreak/>
        <w:t>Motivação para uso de um determinado SGBD</w:t>
      </w:r>
      <w:r w:rsidR="00805A7C">
        <w:t>.</w:t>
      </w:r>
    </w:p>
    <w:p w14:paraId="66204FF1" w14:textId="77777777" w:rsidR="00F24D2E" w:rsidRDefault="00F24D2E" w:rsidP="00F24D2E">
      <w:pPr>
        <w:pStyle w:val="PargrafodaLista"/>
        <w:ind w:left="840"/>
        <w:jc w:val="both"/>
      </w:pPr>
    </w:p>
    <w:p w14:paraId="2DBF0D7D" w14:textId="45DD1FF0" w:rsidR="00F24D2E" w:rsidRDefault="0457D27A" w:rsidP="00331E15">
      <w:pPr>
        <w:pStyle w:val="Ttulo2"/>
        <w:numPr>
          <w:ilvl w:val="0"/>
          <w:numId w:val="6"/>
        </w:numPr>
        <w:ind w:left="426" w:hanging="426"/>
      </w:pPr>
      <w:bookmarkStart w:id="4" w:name="_Toc96687812"/>
      <w:r>
        <w:t>DESENVOLVIMENTO DO SISTEMA</w:t>
      </w:r>
      <w:bookmarkEnd w:id="4"/>
    </w:p>
    <w:p w14:paraId="207A037E" w14:textId="10C7539D" w:rsidR="0457D27A" w:rsidRDefault="0457D27A" w:rsidP="0457D27A">
      <w:pPr>
        <w:jc w:val="both"/>
      </w:pPr>
    </w:p>
    <w:p w14:paraId="3FBFE631" w14:textId="0B3EA31A" w:rsidR="00F24D2E" w:rsidRDefault="00F662FD" w:rsidP="00331E15">
      <w:pPr>
        <w:pStyle w:val="Ttulo2"/>
        <w:numPr>
          <w:ilvl w:val="1"/>
          <w:numId w:val="6"/>
        </w:numPr>
        <w:ind w:hanging="1080"/>
      </w:pPr>
      <w:bookmarkStart w:id="5" w:name="_Toc96687813"/>
      <w:r>
        <w:t>Ambiente</w:t>
      </w:r>
      <w:bookmarkEnd w:id="5"/>
    </w:p>
    <w:p w14:paraId="6B62F1B3" w14:textId="77777777" w:rsidR="00F24D2E" w:rsidRDefault="00F24D2E" w:rsidP="00F24D2E">
      <w:pPr>
        <w:jc w:val="both"/>
      </w:pPr>
    </w:p>
    <w:p w14:paraId="7ABD6A1F" w14:textId="0ADFD0C8" w:rsidR="00F24D2E" w:rsidRDefault="0457D27A" w:rsidP="00411EB4">
      <w:pPr>
        <w:spacing w:line="360" w:lineRule="auto"/>
        <w:jc w:val="both"/>
      </w:pPr>
      <w:r>
        <w:t>Este tópico deverá descrever o ambiente de desenvolvimento e im</w:t>
      </w:r>
      <w:r w:rsidR="00BD56A3">
        <w:t>plementação do sistema proposto.</w:t>
      </w:r>
    </w:p>
    <w:p w14:paraId="61E4355B" w14:textId="1A30CC59" w:rsidR="00BD56A3" w:rsidRDefault="00BD56A3" w:rsidP="00411EB4">
      <w:pPr>
        <w:spacing w:line="360" w:lineRule="auto"/>
        <w:jc w:val="both"/>
      </w:pPr>
      <w:r>
        <w:t>O sistema deverá conter no mínimo:</w:t>
      </w:r>
    </w:p>
    <w:p w14:paraId="416A8795" w14:textId="3C60BCDA" w:rsidR="00BD56A3" w:rsidRPr="00BD56A3" w:rsidRDefault="00BD56A3" w:rsidP="00331E15">
      <w:pPr>
        <w:pStyle w:val="PargrafodaLista"/>
        <w:numPr>
          <w:ilvl w:val="0"/>
          <w:numId w:val="5"/>
        </w:numPr>
        <w:spacing w:line="360" w:lineRule="auto"/>
        <w:jc w:val="both"/>
      </w:pPr>
      <w:r w:rsidRPr="00BD56A3">
        <w:t>1 tela de movimentação</w:t>
      </w:r>
    </w:p>
    <w:p w14:paraId="5C244FAC" w14:textId="6639B8D5" w:rsidR="00BD56A3" w:rsidRPr="006723D4" w:rsidRDefault="00BD56A3" w:rsidP="00331E15">
      <w:pPr>
        <w:pStyle w:val="PargrafodaLista"/>
        <w:numPr>
          <w:ilvl w:val="0"/>
          <w:numId w:val="5"/>
        </w:numPr>
        <w:spacing w:line="360" w:lineRule="auto"/>
        <w:jc w:val="both"/>
      </w:pPr>
      <w:r>
        <w:t xml:space="preserve">3 </w:t>
      </w:r>
      <w:r w:rsidRPr="00BD56A3">
        <w:t>telas de cadastros</w:t>
      </w:r>
    </w:p>
    <w:p w14:paraId="02F2C34E" w14:textId="77777777" w:rsidR="00F24D2E" w:rsidRDefault="00F24D2E" w:rsidP="00F24D2E">
      <w:pPr>
        <w:jc w:val="both"/>
      </w:pPr>
    </w:p>
    <w:p w14:paraId="2DDC87A7" w14:textId="7D6DBDD5" w:rsidR="00F24D2E" w:rsidRDefault="00F662FD" w:rsidP="00331E15">
      <w:pPr>
        <w:pStyle w:val="Ttulo2"/>
        <w:numPr>
          <w:ilvl w:val="1"/>
          <w:numId w:val="6"/>
        </w:numPr>
        <w:ind w:hanging="1080"/>
      </w:pPr>
      <w:bookmarkStart w:id="6" w:name="_Toc96687814"/>
      <w:r>
        <w:t>Recursos a Serem</w:t>
      </w:r>
      <w:r w:rsidR="0457D27A" w:rsidRPr="0457D27A">
        <w:t xml:space="preserve"> </w:t>
      </w:r>
      <w:r>
        <w:t>Utilizados</w:t>
      </w:r>
      <w:bookmarkEnd w:id="6"/>
      <w:r>
        <w:t xml:space="preserve"> </w:t>
      </w:r>
    </w:p>
    <w:p w14:paraId="680A4E5D" w14:textId="77777777" w:rsidR="00F24D2E" w:rsidRDefault="00F24D2E" w:rsidP="00F24D2E"/>
    <w:p w14:paraId="53BB1BAD" w14:textId="77777777" w:rsidR="00F24D2E" w:rsidRPr="00F24D2E" w:rsidRDefault="00F24D2E" w:rsidP="00BE65BA">
      <w:pPr>
        <w:spacing w:line="360" w:lineRule="auto"/>
        <w:jc w:val="both"/>
      </w:pPr>
      <w:r>
        <w:t xml:space="preserve">Neste tópico descrever a metodologia, padrões, ambiente de desenvolvimento, banco de dados, e demais </w:t>
      </w:r>
      <w:r w:rsidR="00765F19">
        <w:t>aspectos relacionados com os recursos que serão utilizados para o desenvolvimento e implementação do projeto proposto.</w:t>
      </w:r>
    </w:p>
    <w:p w14:paraId="19219836" w14:textId="77777777" w:rsidR="00F24D2E" w:rsidRDefault="00F24D2E" w:rsidP="00F24D2E">
      <w:pPr>
        <w:jc w:val="both"/>
      </w:pPr>
    </w:p>
    <w:p w14:paraId="7194DBDC" w14:textId="72A39C7B" w:rsidR="00765F19" w:rsidRDefault="00765F19">
      <w:pPr>
        <w:rPr>
          <w:b/>
          <w:spacing w:val="24"/>
        </w:rPr>
      </w:pPr>
    </w:p>
    <w:p w14:paraId="3DBC23E0" w14:textId="2D1FC612" w:rsidR="00892076" w:rsidRDefault="0457D27A" w:rsidP="00331E15">
      <w:pPr>
        <w:pStyle w:val="Ttulo2"/>
        <w:numPr>
          <w:ilvl w:val="1"/>
          <w:numId w:val="6"/>
        </w:numPr>
        <w:ind w:hanging="1080"/>
      </w:pPr>
      <w:bookmarkStart w:id="7" w:name="_Toc96687815"/>
      <w:r w:rsidRPr="0457D27A">
        <w:t>D</w:t>
      </w:r>
      <w:r w:rsidR="00F662FD">
        <w:t>iagramas</w:t>
      </w:r>
      <w:bookmarkEnd w:id="7"/>
    </w:p>
    <w:p w14:paraId="769D0D3C" w14:textId="77777777" w:rsidR="00765F19" w:rsidRDefault="00765F19" w:rsidP="00765F19"/>
    <w:p w14:paraId="1F871C3A" w14:textId="77777777" w:rsidR="00765F19" w:rsidRDefault="00765F19" w:rsidP="00765F19">
      <w:pPr>
        <w:jc w:val="both"/>
      </w:pPr>
      <w:r>
        <w:t>Considere a apresentação do</w:t>
      </w:r>
      <w:r w:rsidR="000178E0">
        <w:t>s diagramas descritos:</w:t>
      </w:r>
    </w:p>
    <w:p w14:paraId="54CD245A" w14:textId="77777777" w:rsidR="000178E0" w:rsidRDefault="000178E0" w:rsidP="00765F19">
      <w:pPr>
        <w:jc w:val="both"/>
      </w:pPr>
    </w:p>
    <w:p w14:paraId="1FEE9C5A" w14:textId="77777777" w:rsidR="000178E0" w:rsidRDefault="000178E0" w:rsidP="00331E15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</w:pPr>
      <w:r>
        <w:t>Diagrama de Caso de Uso;</w:t>
      </w:r>
    </w:p>
    <w:p w14:paraId="0519C776" w14:textId="77777777" w:rsidR="000178E0" w:rsidRDefault="000178E0" w:rsidP="00331E15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</w:pPr>
      <w:r>
        <w:t>Diagrama de Classe;</w:t>
      </w:r>
    </w:p>
    <w:p w14:paraId="1A0227AD" w14:textId="77777777" w:rsidR="000178E0" w:rsidRDefault="000178E0" w:rsidP="00331E15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</w:pPr>
      <w:r>
        <w:t>Diagrama de Sequência;</w:t>
      </w:r>
    </w:p>
    <w:p w14:paraId="3DAB0A36" w14:textId="77777777" w:rsidR="000178E0" w:rsidRDefault="000178E0" w:rsidP="00331E15">
      <w:pPr>
        <w:pStyle w:val="PargrafodaLista"/>
        <w:numPr>
          <w:ilvl w:val="0"/>
          <w:numId w:val="4"/>
        </w:numPr>
        <w:spacing w:line="360" w:lineRule="auto"/>
        <w:ind w:left="714" w:hanging="357"/>
        <w:jc w:val="both"/>
      </w:pPr>
      <w:r>
        <w:t>Diagrama de Entidade e Relacionamento – DER;</w:t>
      </w:r>
    </w:p>
    <w:p w14:paraId="4137C5AD" w14:textId="77777777" w:rsidR="009A4EC2" w:rsidRDefault="009A4EC2" w:rsidP="009A4EC2">
      <w:pPr>
        <w:jc w:val="both"/>
      </w:pPr>
    </w:p>
    <w:p w14:paraId="463DF515" w14:textId="4ABCF528" w:rsidR="009A4EC2" w:rsidRPr="00F662FD" w:rsidRDefault="00F662FD" w:rsidP="00331E15">
      <w:pPr>
        <w:pStyle w:val="Ttulo2"/>
        <w:numPr>
          <w:ilvl w:val="1"/>
          <w:numId w:val="6"/>
        </w:numPr>
        <w:ind w:hanging="1080"/>
      </w:pPr>
      <w:bookmarkStart w:id="8" w:name="_Toc96687816"/>
      <w:r>
        <w:t>Protótipos</w:t>
      </w:r>
      <w:bookmarkEnd w:id="8"/>
    </w:p>
    <w:p w14:paraId="1231BE67" w14:textId="77777777" w:rsidR="000178E0" w:rsidRDefault="000178E0" w:rsidP="00765F19">
      <w:pPr>
        <w:jc w:val="both"/>
      </w:pPr>
    </w:p>
    <w:p w14:paraId="36FEB5B0" w14:textId="27DBA2F5" w:rsidR="00765F19" w:rsidRDefault="00BD56A3" w:rsidP="00765F19">
      <w:pPr>
        <w:jc w:val="both"/>
      </w:pPr>
      <w:r>
        <w:t xml:space="preserve">   Apresentar as telas do sistema</w:t>
      </w:r>
    </w:p>
    <w:p w14:paraId="1909CBC9" w14:textId="77777777" w:rsidR="00BD56A3" w:rsidRPr="00765F19" w:rsidRDefault="00BD56A3" w:rsidP="00765F19">
      <w:pPr>
        <w:jc w:val="both"/>
      </w:pPr>
    </w:p>
    <w:p w14:paraId="55750D7F" w14:textId="06675610" w:rsidR="00E33D41" w:rsidRDefault="0457D27A" w:rsidP="00331E15">
      <w:pPr>
        <w:pStyle w:val="Ttulo2"/>
        <w:numPr>
          <w:ilvl w:val="0"/>
          <w:numId w:val="6"/>
        </w:numPr>
        <w:ind w:left="426" w:hanging="426"/>
      </w:pPr>
      <w:bookmarkStart w:id="9" w:name="_Toc96687817"/>
      <w:r>
        <w:t>CONSIDERAÇÕES FINAIS</w:t>
      </w:r>
      <w:bookmarkEnd w:id="9"/>
    </w:p>
    <w:p w14:paraId="7196D064" w14:textId="1FA98EA6" w:rsidR="00892076" w:rsidRDefault="00892076">
      <w:pPr>
        <w:spacing w:line="360" w:lineRule="auto"/>
      </w:pPr>
    </w:p>
    <w:p w14:paraId="2D487AC2" w14:textId="4E01E9DB" w:rsidR="006405E1" w:rsidRDefault="006405E1" w:rsidP="006405E1">
      <w:pPr>
        <w:spacing w:line="360" w:lineRule="auto"/>
        <w:ind w:firstLine="1134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s considerações finais </w:t>
      </w:r>
      <w:r w:rsidRPr="00E9103E">
        <w:rPr>
          <w:rFonts w:cs="Arial"/>
          <w:szCs w:val="24"/>
        </w:rPr>
        <w:t>deve</w:t>
      </w:r>
      <w:r w:rsidR="00A57633">
        <w:rPr>
          <w:rFonts w:cs="Arial"/>
          <w:szCs w:val="24"/>
        </w:rPr>
        <w:t xml:space="preserve">rão </w:t>
      </w:r>
      <w:r w:rsidRPr="00E9103E">
        <w:rPr>
          <w:rFonts w:cs="Arial"/>
          <w:szCs w:val="24"/>
        </w:rPr>
        <w:t xml:space="preserve">apresentar </w:t>
      </w:r>
      <w:r>
        <w:rPr>
          <w:rFonts w:cs="Arial"/>
          <w:szCs w:val="24"/>
        </w:rPr>
        <w:t xml:space="preserve">o </w:t>
      </w:r>
      <w:r w:rsidRPr="00E9103E">
        <w:rPr>
          <w:rFonts w:cs="Arial"/>
          <w:szCs w:val="24"/>
        </w:rPr>
        <w:t>alcance dos objetivos propostos; adequação da metodologia à resposta da problemática da pesquisa</w:t>
      </w:r>
      <w:r w:rsidR="00173CD5">
        <w:rPr>
          <w:rFonts w:cs="Arial"/>
          <w:szCs w:val="24"/>
        </w:rPr>
        <w:t xml:space="preserve"> e a</w:t>
      </w:r>
      <w:r w:rsidRPr="00E9103E">
        <w:rPr>
          <w:rFonts w:cs="Arial"/>
          <w:szCs w:val="24"/>
        </w:rPr>
        <w:t xml:space="preserve"> adequação da conclusão aos objetivos indicados na introdução.</w:t>
      </w:r>
    </w:p>
    <w:p w14:paraId="46D240C9" w14:textId="77777777" w:rsidR="006405E1" w:rsidRDefault="006405E1">
      <w:pPr>
        <w:spacing w:line="360" w:lineRule="auto"/>
      </w:pPr>
    </w:p>
    <w:p w14:paraId="0944637E" w14:textId="77777777" w:rsidR="006405E1" w:rsidRDefault="006405E1">
      <w:pPr>
        <w:spacing w:line="360" w:lineRule="auto"/>
      </w:pPr>
    </w:p>
    <w:p w14:paraId="7508AC33" w14:textId="77777777" w:rsidR="000178E0" w:rsidRDefault="0457D27A" w:rsidP="00331E15">
      <w:pPr>
        <w:pStyle w:val="Ttulo2"/>
        <w:numPr>
          <w:ilvl w:val="0"/>
          <w:numId w:val="6"/>
        </w:numPr>
        <w:ind w:left="426" w:hanging="426"/>
      </w:pPr>
      <w:bookmarkStart w:id="10" w:name="_Toc96687818"/>
      <w:r>
        <w:t>REFERÊNCIAS</w:t>
      </w:r>
      <w:bookmarkEnd w:id="10"/>
    </w:p>
    <w:p w14:paraId="34FF1C98" w14:textId="77777777" w:rsidR="000178E0" w:rsidRDefault="000178E0" w:rsidP="000178E0">
      <w:pPr>
        <w:pStyle w:val="Ttulo1"/>
        <w:numPr>
          <w:ilvl w:val="0"/>
          <w:numId w:val="0"/>
        </w:numPr>
        <w:ind w:left="432"/>
      </w:pPr>
    </w:p>
    <w:p w14:paraId="194C5BD3" w14:textId="77777777" w:rsidR="00892076" w:rsidRPr="00715B85" w:rsidRDefault="000178E0" w:rsidP="00715B85">
      <w:pPr>
        <w:rPr>
          <w:b/>
        </w:rPr>
      </w:pPr>
      <w:r w:rsidRPr="00715B85">
        <w:rPr>
          <w:b/>
        </w:rPr>
        <w:t xml:space="preserve">OBS: Utilizar como referências livros e artigos </w:t>
      </w:r>
      <w:proofErr w:type="gramStart"/>
      <w:r w:rsidRPr="00715B85">
        <w:rPr>
          <w:b/>
        </w:rPr>
        <w:t>científicos,  sites</w:t>
      </w:r>
      <w:proofErr w:type="gramEnd"/>
      <w:r w:rsidRPr="00715B85">
        <w:rPr>
          <w:b/>
        </w:rPr>
        <w:t xml:space="preserve"> apenas para apresentar normas(ABNT,RFC,ISO, etc...)</w:t>
      </w:r>
    </w:p>
    <w:p w14:paraId="19BCE794" w14:textId="77777777" w:rsidR="00095541" w:rsidRPr="00E9103E" w:rsidRDefault="00095541" w:rsidP="00095541">
      <w:pPr>
        <w:spacing w:line="360" w:lineRule="auto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Alinhamento de texto: à esquerda.</w:t>
      </w:r>
    </w:p>
    <w:p w14:paraId="7F0CDF45" w14:textId="77777777" w:rsidR="00095541" w:rsidRPr="00E9103E" w:rsidRDefault="00095541" w:rsidP="00095541">
      <w:pPr>
        <w:spacing w:line="360" w:lineRule="auto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Fonte: Arial.</w:t>
      </w:r>
    </w:p>
    <w:p w14:paraId="2BDE5759" w14:textId="77777777" w:rsidR="00095541" w:rsidRPr="00E9103E" w:rsidRDefault="00095541" w:rsidP="00095541">
      <w:pPr>
        <w:spacing w:line="360" w:lineRule="auto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Tamanho de fonte: 12.</w:t>
      </w:r>
    </w:p>
    <w:p w14:paraId="0BC9BFC9" w14:textId="77777777" w:rsidR="00095541" w:rsidRPr="00E9103E" w:rsidRDefault="00095541" w:rsidP="00095541">
      <w:pPr>
        <w:spacing w:line="360" w:lineRule="auto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Espaçamento: simples.</w:t>
      </w:r>
    </w:p>
    <w:p w14:paraId="55CF3C50" w14:textId="77777777" w:rsidR="00095541" w:rsidRPr="00E9103E" w:rsidRDefault="00095541" w:rsidP="00095541">
      <w:pPr>
        <w:spacing w:line="360" w:lineRule="auto"/>
        <w:jc w:val="both"/>
        <w:rPr>
          <w:rFonts w:cs="Arial"/>
          <w:szCs w:val="24"/>
        </w:rPr>
      </w:pPr>
      <w:r w:rsidRPr="00E9103E">
        <w:rPr>
          <w:rFonts w:cs="Arial"/>
          <w:szCs w:val="24"/>
        </w:rPr>
        <w:t>Ordenação: alfabética (NÃO numerada)</w:t>
      </w:r>
    </w:p>
    <w:p w14:paraId="0A49AF0B" w14:textId="77777777" w:rsidR="00095541" w:rsidRDefault="00095541" w:rsidP="00095541">
      <w:pPr>
        <w:spacing w:line="360" w:lineRule="auto"/>
        <w:jc w:val="both"/>
        <w:rPr>
          <w:rFonts w:cs="Arial"/>
          <w:szCs w:val="24"/>
        </w:rPr>
      </w:pPr>
      <w:r>
        <w:rPr>
          <w:rFonts w:cs="Arial"/>
          <w:szCs w:val="24"/>
        </w:rPr>
        <w:t>Colocar dois</w:t>
      </w:r>
      <w:r w:rsidRPr="00E9103E">
        <w:rPr>
          <w:rFonts w:cs="Arial"/>
          <w:szCs w:val="24"/>
        </w:rPr>
        <w:t xml:space="preserve"> espaço</w:t>
      </w:r>
      <w:r>
        <w:rPr>
          <w:rFonts w:cs="Arial"/>
          <w:szCs w:val="24"/>
        </w:rPr>
        <w:t>s de</w:t>
      </w:r>
      <w:r w:rsidRPr="00E9103E">
        <w:rPr>
          <w:rFonts w:cs="Arial"/>
          <w:szCs w:val="24"/>
        </w:rPr>
        <w:t xml:space="preserve"> linha em branco entre cada referência.</w:t>
      </w:r>
    </w:p>
    <w:p w14:paraId="6D072C0D" w14:textId="77777777" w:rsidR="00892076" w:rsidRDefault="00892076"/>
    <w:p w14:paraId="48A21919" w14:textId="77777777" w:rsidR="00892076" w:rsidRDefault="00892076"/>
    <w:p w14:paraId="42F0E77A" w14:textId="77777777" w:rsidR="00892076" w:rsidRDefault="00892076">
      <w:pPr>
        <w:tabs>
          <w:tab w:val="left" w:pos="1134"/>
        </w:tabs>
        <w:jc w:val="both"/>
      </w:pPr>
      <w:r>
        <w:rPr>
          <w:lang w:val="en-US"/>
        </w:rPr>
        <w:t xml:space="preserve">BOOCH, Grady; RUMBAUGH, James; JACOBSON, Ivar. </w:t>
      </w:r>
      <w:r>
        <w:rPr>
          <w:b/>
          <w:bCs/>
        </w:rPr>
        <w:t>UML</w:t>
      </w:r>
      <w:r>
        <w:t>: guia do usuário. 2 ed. Rio de Janeiro: Campus, 2006.</w:t>
      </w:r>
    </w:p>
    <w:p w14:paraId="6BD18F9B" w14:textId="77777777" w:rsidR="00892076" w:rsidRDefault="00892076">
      <w:pPr>
        <w:tabs>
          <w:tab w:val="left" w:pos="1134"/>
        </w:tabs>
        <w:jc w:val="both"/>
      </w:pPr>
    </w:p>
    <w:p w14:paraId="238601FE" w14:textId="77777777" w:rsidR="00892076" w:rsidRDefault="00892076">
      <w:pPr>
        <w:tabs>
          <w:tab w:val="left" w:pos="1134"/>
        </w:tabs>
        <w:jc w:val="both"/>
      </w:pPr>
    </w:p>
    <w:p w14:paraId="5A405C13" w14:textId="77777777" w:rsidR="00892076" w:rsidRDefault="00892076">
      <w:pPr>
        <w:tabs>
          <w:tab w:val="left" w:pos="1134"/>
        </w:tabs>
        <w:jc w:val="both"/>
      </w:pPr>
      <w:r>
        <w:t xml:space="preserve">CONALLEN, Jim. </w:t>
      </w:r>
      <w:r>
        <w:rPr>
          <w:b/>
          <w:bCs/>
        </w:rPr>
        <w:t>Desenvolvendo aplicações WEB com UML</w:t>
      </w:r>
      <w:r>
        <w:t>. 2. ed. Rio de Janeiro: Campus, 2003.</w:t>
      </w:r>
    </w:p>
    <w:p w14:paraId="0F3CABC7" w14:textId="77777777" w:rsidR="00892076" w:rsidRDefault="00892076">
      <w:pPr>
        <w:tabs>
          <w:tab w:val="left" w:pos="1134"/>
        </w:tabs>
        <w:jc w:val="both"/>
      </w:pPr>
    </w:p>
    <w:p w14:paraId="5B08B5D1" w14:textId="77777777" w:rsidR="00892076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</w:rPr>
      </w:pPr>
    </w:p>
    <w:p w14:paraId="2039ABAD" w14:textId="77777777" w:rsidR="00892076" w:rsidRDefault="00892076">
      <w:pPr>
        <w:tabs>
          <w:tab w:val="left" w:pos="1134"/>
        </w:tabs>
        <w:jc w:val="both"/>
      </w:pPr>
      <w:r>
        <w:t xml:space="preserve">FOWLER, Martin. </w:t>
      </w:r>
      <w:r>
        <w:rPr>
          <w:b/>
          <w:bCs/>
        </w:rPr>
        <w:t>UML essencial</w:t>
      </w:r>
      <w:r>
        <w:t>. 3. ed. Porto Alegre: Bookman, 2005.</w:t>
      </w:r>
    </w:p>
    <w:p w14:paraId="16DEB4AB" w14:textId="77777777" w:rsidR="00892076" w:rsidRDefault="00892076">
      <w:pPr>
        <w:tabs>
          <w:tab w:val="left" w:pos="1134"/>
        </w:tabs>
        <w:jc w:val="both"/>
      </w:pPr>
    </w:p>
    <w:p w14:paraId="0AD9C6F4" w14:textId="77777777" w:rsidR="00892076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</w:rPr>
      </w:pPr>
    </w:p>
    <w:p w14:paraId="72DFCBEF" w14:textId="77777777" w:rsidR="00892076" w:rsidRDefault="00892076">
      <w:pPr>
        <w:tabs>
          <w:tab w:val="left" w:pos="1134"/>
        </w:tabs>
        <w:jc w:val="both"/>
      </w:pPr>
      <w:r>
        <w:t xml:space="preserve">HEUSER, Carlos A; HUDICKA, Joseph R. </w:t>
      </w:r>
      <w:r>
        <w:rPr>
          <w:b/>
          <w:bCs/>
        </w:rPr>
        <w:t>Projeto de banco de dados</w:t>
      </w:r>
      <w:r>
        <w:t xml:space="preserve">. </w:t>
      </w:r>
      <w:r w:rsidRPr="00692D9C">
        <w:t xml:space="preserve">4. ed. </w:t>
      </w:r>
      <w:smartTag w:uri="urn:schemas-microsoft-com:office:smarttags" w:element="City">
        <w:smartTag w:uri="urn:schemas-microsoft-com:office:smarttags" w:element="place">
          <w:r>
            <w:t>Porto Alegre</w:t>
          </w:r>
        </w:smartTag>
      </w:smartTag>
      <w:r>
        <w:t>:</w:t>
      </w:r>
      <w:r>
        <w:rPr>
          <w:b/>
          <w:bCs/>
          <w:i/>
          <w:iCs/>
        </w:rPr>
        <w:t xml:space="preserve"> </w:t>
      </w:r>
      <w:r>
        <w:t xml:space="preserve">Sagra </w:t>
      </w:r>
      <w:proofErr w:type="spellStart"/>
      <w:r>
        <w:t>Luzzatto</w:t>
      </w:r>
      <w:proofErr w:type="spellEnd"/>
      <w:r>
        <w:t>, 2001.</w:t>
      </w:r>
    </w:p>
    <w:p w14:paraId="4B1F511A" w14:textId="77777777" w:rsidR="00892076" w:rsidRDefault="00892076">
      <w:pPr>
        <w:tabs>
          <w:tab w:val="left" w:pos="1134"/>
        </w:tabs>
        <w:jc w:val="both"/>
      </w:pPr>
    </w:p>
    <w:p w14:paraId="65F9C3DC" w14:textId="77777777" w:rsidR="00892076" w:rsidRDefault="00892076">
      <w:pPr>
        <w:tabs>
          <w:tab w:val="left" w:pos="1134"/>
        </w:tabs>
        <w:jc w:val="both"/>
      </w:pPr>
    </w:p>
    <w:p w14:paraId="457342D7" w14:textId="77777777" w:rsidR="00892076" w:rsidRPr="00194B75" w:rsidRDefault="00892076">
      <w:pPr>
        <w:tabs>
          <w:tab w:val="left" w:pos="1134"/>
        </w:tabs>
        <w:jc w:val="both"/>
        <w:rPr>
          <w:lang w:val="en-US"/>
        </w:rPr>
      </w:pPr>
      <w:r>
        <w:t xml:space="preserve">LARMAN, Craig. </w:t>
      </w:r>
      <w:r>
        <w:rPr>
          <w:b/>
          <w:bCs/>
        </w:rPr>
        <w:t>Utilizando UML e padrões</w:t>
      </w:r>
      <w:r>
        <w:t xml:space="preserve">. </w:t>
      </w:r>
      <w:r w:rsidRPr="00194B75">
        <w:rPr>
          <w:lang w:val="en-US"/>
        </w:rPr>
        <w:t>2. ed. Porto Alegre: Bookman, 2004.</w:t>
      </w:r>
    </w:p>
    <w:p w14:paraId="5023141B" w14:textId="77777777" w:rsidR="00892076" w:rsidRPr="00194B75" w:rsidRDefault="00892076">
      <w:pPr>
        <w:tabs>
          <w:tab w:val="left" w:pos="1134"/>
        </w:tabs>
        <w:jc w:val="both"/>
        <w:rPr>
          <w:lang w:val="en-US"/>
        </w:rPr>
      </w:pPr>
    </w:p>
    <w:p w14:paraId="1F3B1409" w14:textId="77777777" w:rsidR="00892076" w:rsidRPr="00194B75" w:rsidRDefault="00892076">
      <w:pPr>
        <w:tabs>
          <w:tab w:val="left" w:pos="1134"/>
        </w:tabs>
        <w:jc w:val="both"/>
        <w:rPr>
          <w:lang w:val="en-US"/>
        </w:rPr>
      </w:pPr>
    </w:p>
    <w:p w14:paraId="3449138C" w14:textId="77777777" w:rsidR="00892076" w:rsidRDefault="00892076">
      <w:pPr>
        <w:tabs>
          <w:tab w:val="left" w:pos="1134"/>
        </w:tabs>
        <w:jc w:val="both"/>
      </w:pPr>
      <w:r w:rsidRPr="00692D9C">
        <w:rPr>
          <w:lang w:val="en-US"/>
        </w:rPr>
        <w:t xml:space="preserve">OBJECT management group. </w:t>
      </w:r>
      <w:r w:rsidRPr="00194B75">
        <w:rPr>
          <w:b/>
          <w:bCs/>
        </w:rPr>
        <w:t>UML 2.0</w:t>
      </w:r>
      <w:r w:rsidRPr="00194B75">
        <w:t xml:space="preserve">. Apresenta informações sobre: </w:t>
      </w:r>
      <w:proofErr w:type="spellStart"/>
      <w:r w:rsidRPr="00194B75">
        <w:rPr>
          <w:rFonts w:cs="Arial"/>
        </w:rPr>
        <w:t>Unified</w:t>
      </w:r>
      <w:proofErr w:type="spellEnd"/>
      <w:r w:rsidRPr="00194B75">
        <w:rPr>
          <w:rFonts w:cs="Arial"/>
        </w:rPr>
        <w:t xml:space="preserve"> </w:t>
      </w:r>
      <w:proofErr w:type="spellStart"/>
      <w:r w:rsidRPr="00194B75">
        <w:rPr>
          <w:rFonts w:cs="Arial"/>
        </w:rPr>
        <w:t>Modeling</w:t>
      </w:r>
      <w:proofErr w:type="spellEnd"/>
      <w:r w:rsidRPr="00194B75">
        <w:rPr>
          <w:rFonts w:cs="Arial"/>
        </w:rPr>
        <w:t xml:space="preserve"> </w:t>
      </w:r>
      <w:proofErr w:type="spellStart"/>
      <w:r w:rsidRPr="00194B75">
        <w:rPr>
          <w:rFonts w:cs="Arial"/>
        </w:rPr>
        <w:t>Language</w:t>
      </w:r>
      <w:proofErr w:type="spellEnd"/>
      <w:r w:rsidRPr="00194B75">
        <w:t xml:space="preserve">. </w:t>
      </w:r>
      <w:r>
        <w:t>Disponível em: &lt;www.omg.org&gt;.  Acesso em: 12 set. 2007.</w:t>
      </w:r>
    </w:p>
    <w:p w14:paraId="562C75D1" w14:textId="77777777" w:rsidR="00892076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</w:rPr>
      </w:pPr>
    </w:p>
    <w:p w14:paraId="664355AD" w14:textId="77777777" w:rsidR="00892076" w:rsidRDefault="00892076">
      <w:pPr>
        <w:tabs>
          <w:tab w:val="left" w:pos="1134"/>
        </w:tabs>
        <w:jc w:val="both"/>
      </w:pPr>
    </w:p>
    <w:p w14:paraId="6B8AB460" w14:textId="77777777" w:rsidR="00892076" w:rsidRDefault="00892076">
      <w:pPr>
        <w:tabs>
          <w:tab w:val="left" w:pos="1134"/>
        </w:tabs>
        <w:jc w:val="both"/>
      </w:pPr>
      <w:r>
        <w:t xml:space="preserve">PENDER, Tom. </w:t>
      </w:r>
      <w:r>
        <w:rPr>
          <w:b/>
          <w:bCs/>
        </w:rPr>
        <w:t>UML 2.0</w:t>
      </w:r>
      <w:r w:rsidRPr="003E3CE2">
        <w:rPr>
          <w:b/>
        </w:rPr>
        <w:t>: a bíblia</w:t>
      </w:r>
      <w:r>
        <w:t>. Rio de Janeiro: Campus, 2004.</w:t>
      </w:r>
    </w:p>
    <w:p w14:paraId="1A965116" w14:textId="77777777" w:rsidR="00892076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</w:rPr>
      </w:pPr>
    </w:p>
    <w:p w14:paraId="7DF4E37C" w14:textId="77777777" w:rsidR="00892076" w:rsidRDefault="00892076">
      <w:pPr>
        <w:tabs>
          <w:tab w:val="left" w:pos="1134"/>
        </w:tabs>
        <w:jc w:val="both"/>
      </w:pPr>
    </w:p>
    <w:p w14:paraId="656912F7" w14:textId="77777777" w:rsidR="00892076" w:rsidRPr="00915EE0" w:rsidRDefault="00892076">
      <w:pPr>
        <w:tabs>
          <w:tab w:val="left" w:pos="1134"/>
        </w:tabs>
        <w:jc w:val="both"/>
        <w:rPr>
          <w:lang w:val="en-US"/>
        </w:rPr>
      </w:pPr>
      <w:r w:rsidRPr="00915EE0">
        <w:rPr>
          <w:lang w:val="en-US"/>
        </w:rPr>
        <w:t xml:space="preserve">PRESSMAN, Roger S. </w:t>
      </w:r>
      <w:proofErr w:type="spellStart"/>
      <w:r w:rsidRPr="00915EE0">
        <w:rPr>
          <w:b/>
          <w:bCs/>
          <w:lang w:val="en-US"/>
        </w:rPr>
        <w:t>Engenharia</w:t>
      </w:r>
      <w:proofErr w:type="spellEnd"/>
      <w:r w:rsidRPr="00915EE0">
        <w:rPr>
          <w:b/>
          <w:bCs/>
          <w:lang w:val="en-US"/>
        </w:rPr>
        <w:t xml:space="preserve"> de software</w:t>
      </w:r>
      <w:r w:rsidRPr="00915EE0">
        <w:rPr>
          <w:lang w:val="en-US"/>
        </w:rPr>
        <w:t xml:space="preserve">. São Paulo: </w:t>
      </w:r>
      <w:proofErr w:type="spellStart"/>
      <w:r w:rsidRPr="00915EE0">
        <w:rPr>
          <w:lang w:val="en-US"/>
        </w:rPr>
        <w:t>Makron</w:t>
      </w:r>
      <w:proofErr w:type="spellEnd"/>
      <w:r w:rsidRPr="00915EE0">
        <w:rPr>
          <w:lang w:val="en-US"/>
        </w:rPr>
        <w:t xml:space="preserve"> Books, 1995.</w:t>
      </w:r>
    </w:p>
    <w:p w14:paraId="44FB30F8" w14:textId="77777777" w:rsidR="00892076" w:rsidRPr="00915EE0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  <w:lang w:val="en-US"/>
        </w:rPr>
      </w:pPr>
    </w:p>
    <w:p w14:paraId="1DA6542E" w14:textId="77777777" w:rsidR="00892076" w:rsidRPr="00915EE0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  <w:lang w:val="en-US"/>
        </w:rPr>
      </w:pPr>
    </w:p>
    <w:p w14:paraId="5F342A14" w14:textId="77777777" w:rsidR="00892076" w:rsidRDefault="00892076">
      <w:pPr>
        <w:pStyle w:val="ABNTDOT"/>
        <w:tabs>
          <w:tab w:val="clear" w:pos="1701"/>
          <w:tab w:val="left" w:pos="1134"/>
        </w:tabs>
        <w:spacing w:line="240" w:lineRule="auto"/>
        <w:rPr>
          <w:rFonts w:ascii="Arial" w:hAnsi="Arial"/>
        </w:rPr>
      </w:pPr>
      <w:r w:rsidRPr="00915EE0">
        <w:rPr>
          <w:rFonts w:ascii="Arial" w:hAnsi="Arial"/>
          <w:lang w:val="en-US"/>
        </w:rPr>
        <w:t xml:space="preserve">SOMMERVILLE, Ian. </w:t>
      </w:r>
      <w:r>
        <w:rPr>
          <w:rFonts w:ascii="Arial" w:hAnsi="Arial"/>
          <w:b/>
          <w:bCs/>
        </w:rPr>
        <w:t>Engenharia de software</w:t>
      </w:r>
      <w:r>
        <w:rPr>
          <w:rFonts w:ascii="Arial" w:hAnsi="Arial"/>
        </w:rPr>
        <w:t xml:space="preserve">. 6. ed. São Paulo: </w:t>
      </w:r>
      <w:proofErr w:type="spellStart"/>
      <w:r>
        <w:rPr>
          <w:rFonts w:ascii="Arial" w:hAnsi="Arial"/>
        </w:rPr>
        <w:t>Addison</w:t>
      </w:r>
      <w:proofErr w:type="spellEnd"/>
      <w:r>
        <w:rPr>
          <w:rFonts w:ascii="Arial" w:hAnsi="Arial"/>
        </w:rPr>
        <w:t>-Wesley, 2003.</w:t>
      </w:r>
    </w:p>
    <w:sectPr w:rsidR="00892076" w:rsidSect="00E33D41">
      <w:headerReference w:type="default" r:id="rId11"/>
      <w:headerReference w:type="first" r:id="rId12"/>
      <w:pgSz w:w="11907" w:h="16840" w:code="9"/>
      <w:pgMar w:top="1701" w:right="1134" w:bottom="1134" w:left="1701" w:header="1418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32FF1" w14:textId="77777777" w:rsidR="00331E15" w:rsidRDefault="00331E15">
      <w:r>
        <w:separator/>
      </w:r>
    </w:p>
  </w:endnote>
  <w:endnote w:type="continuationSeparator" w:id="0">
    <w:p w14:paraId="2DAC8AE7" w14:textId="77777777" w:rsidR="00331E15" w:rsidRDefault="00331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892076" w:rsidRDefault="00514F7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92076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2431CDC" w14:textId="77777777" w:rsidR="00892076" w:rsidRDefault="008920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403A5" w14:textId="77777777" w:rsidR="00892076" w:rsidRDefault="0089207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10D30" w14:textId="77777777" w:rsidR="00331E15" w:rsidRDefault="00331E15">
      <w:r>
        <w:separator/>
      </w:r>
    </w:p>
  </w:footnote>
  <w:footnote w:type="continuationSeparator" w:id="0">
    <w:p w14:paraId="56BC758E" w14:textId="77777777" w:rsidR="00331E15" w:rsidRDefault="00331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9261670"/>
      <w:docPartObj>
        <w:docPartGallery w:val="Page Numbers (Top of Page)"/>
        <w:docPartUnique/>
      </w:docPartObj>
    </w:sdtPr>
    <w:sdtEndPr/>
    <w:sdtContent>
      <w:p w14:paraId="075C4ADA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6</w:t>
        </w:r>
        <w:r>
          <w:fldChar w:fldCharType="end"/>
        </w:r>
      </w:p>
    </w:sdtContent>
  </w:sdt>
  <w:p w14:paraId="31126E5D" w14:textId="77777777" w:rsidR="00E33D41" w:rsidRDefault="00E33D4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6085580"/>
      <w:docPartObj>
        <w:docPartGallery w:val="Page Numbers (Top of Page)"/>
        <w:docPartUnique/>
      </w:docPartObj>
    </w:sdtPr>
    <w:sdtEndPr/>
    <w:sdtContent>
      <w:p w14:paraId="0EB546F9" w14:textId="77777777" w:rsidR="00E33D41" w:rsidRDefault="00E33D4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20C7">
          <w:rPr>
            <w:noProof/>
          </w:rPr>
          <w:t>2</w:t>
        </w:r>
        <w:r>
          <w:fldChar w:fldCharType="end"/>
        </w:r>
      </w:p>
    </w:sdtContent>
  </w:sdt>
  <w:p w14:paraId="42C6D796" w14:textId="77777777" w:rsidR="007708E3" w:rsidRDefault="007708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65EE"/>
    <w:multiLevelType w:val="hybridMultilevel"/>
    <w:tmpl w:val="4F3C09C4"/>
    <w:lvl w:ilvl="0" w:tplc="0416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1B2F0E17"/>
    <w:multiLevelType w:val="hybridMultilevel"/>
    <w:tmpl w:val="51DA8A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B1BBD"/>
    <w:multiLevelType w:val="hybridMultilevel"/>
    <w:tmpl w:val="BF68A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E69BF"/>
    <w:multiLevelType w:val="hybridMultilevel"/>
    <w:tmpl w:val="0CDA88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91FFC"/>
    <w:multiLevelType w:val="multilevel"/>
    <w:tmpl w:val="B504D5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7ECA5A5D"/>
    <w:multiLevelType w:val="multilevel"/>
    <w:tmpl w:val="24C2AD6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b/>
        <w:i w:val="0"/>
        <w:sz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b/>
        <w:i w:val="0"/>
        <w:sz w:val="24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/>
        <w:i w:val="0"/>
        <w:sz w:val="24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440"/>
        </w:tabs>
        <w:ind w:left="1296" w:hanging="1296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440" w:hanging="144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800"/>
        </w:tabs>
        <w:ind w:left="1584" w:hanging="1584"/>
      </w:pPr>
      <w:rPr>
        <w:rFonts w:ascii="Arial" w:hAnsi="Arial" w:hint="default"/>
        <w:b/>
        <w:i w:val="0"/>
        <w:sz w:val="24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701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424F"/>
    <w:rsid w:val="000178E0"/>
    <w:rsid w:val="000545ED"/>
    <w:rsid w:val="0006424F"/>
    <w:rsid w:val="00095541"/>
    <w:rsid w:val="00173CD5"/>
    <w:rsid w:val="001849A9"/>
    <w:rsid w:val="00194B75"/>
    <w:rsid w:val="001E0CF2"/>
    <w:rsid w:val="001E61A5"/>
    <w:rsid w:val="0021403F"/>
    <w:rsid w:val="0022201D"/>
    <w:rsid w:val="002534BF"/>
    <w:rsid w:val="002B4254"/>
    <w:rsid w:val="00331E15"/>
    <w:rsid w:val="003945EF"/>
    <w:rsid w:val="003E3CE2"/>
    <w:rsid w:val="00407533"/>
    <w:rsid w:val="00411EB4"/>
    <w:rsid w:val="00462FBD"/>
    <w:rsid w:val="00514F71"/>
    <w:rsid w:val="005C00A7"/>
    <w:rsid w:val="005F58CF"/>
    <w:rsid w:val="00625F49"/>
    <w:rsid w:val="006405E1"/>
    <w:rsid w:val="00666FB1"/>
    <w:rsid w:val="006723D4"/>
    <w:rsid w:val="00692D9C"/>
    <w:rsid w:val="0070732A"/>
    <w:rsid w:val="00715B85"/>
    <w:rsid w:val="0072447A"/>
    <w:rsid w:val="00724FA2"/>
    <w:rsid w:val="00752589"/>
    <w:rsid w:val="00765F19"/>
    <w:rsid w:val="007708E3"/>
    <w:rsid w:val="007B1BCE"/>
    <w:rsid w:val="007D19F3"/>
    <w:rsid w:val="00805A7C"/>
    <w:rsid w:val="00841C65"/>
    <w:rsid w:val="00884DCC"/>
    <w:rsid w:val="00892076"/>
    <w:rsid w:val="008E7FE3"/>
    <w:rsid w:val="00915EE0"/>
    <w:rsid w:val="009572BF"/>
    <w:rsid w:val="009A4EC2"/>
    <w:rsid w:val="00A4768E"/>
    <w:rsid w:val="00A57633"/>
    <w:rsid w:val="00B1355E"/>
    <w:rsid w:val="00B279DB"/>
    <w:rsid w:val="00B350C5"/>
    <w:rsid w:val="00B520C7"/>
    <w:rsid w:val="00BA30CB"/>
    <w:rsid w:val="00BD56A3"/>
    <w:rsid w:val="00BE65BA"/>
    <w:rsid w:val="00E324B6"/>
    <w:rsid w:val="00E33D41"/>
    <w:rsid w:val="00EB2A2E"/>
    <w:rsid w:val="00F24D2E"/>
    <w:rsid w:val="00F64640"/>
    <w:rsid w:val="00F662FD"/>
    <w:rsid w:val="00F75DFB"/>
    <w:rsid w:val="00F87CD5"/>
    <w:rsid w:val="00F96800"/>
    <w:rsid w:val="00FD507A"/>
    <w:rsid w:val="00FF3475"/>
    <w:rsid w:val="0457D27A"/>
    <w:rsid w:val="0D99F221"/>
    <w:rsid w:val="125FBF36"/>
    <w:rsid w:val="5E968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4:docId w14:val="6CB4D3E4"/>
  <w15:docId w15:val="{4111DEC1-6211-43FD-87C6-0ECFC93E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4F71"/>
    <w:rPr>
      <w:rFonts w:ascii="Arial" w:hAnsi="Arial"/>
      <w:sz w:val="24"/>
    </w:rPr>
  </w:style>
  <w:style w:type="paragraph" w:styleId="Ttulo1">
    <w:name w:val="heading 1"/>
    <w:basedOn w:val="Normal"/>
    <w:next w:val="Normal"/>
    <w:qFormat/>
    <w:rsid w:val="00514F71"/>
    <w:pPr>
      <w:keepNext/>
      <w:numPr>
        <w:numId w:val="1"/>
      </w:numPr>
      <w:outlineLvl w:val="0"/>
    </w:pPr>
    <w:rPr>
      <w:b/>
      <w:spacing w:val="24"/>
    </w:rPr>
  </w:style>
  <w:style w:type="paragraph" w:styleId="Ttulo2">
    <w:name w:val="heading 2"/>
    <w:basedOn w:val="Normal"/>
    <w:next w:val="Normal"/>
    <w:qFormat/>
    <w:rsid w:val="00514F71"/>
    <w:pPr>
      <w:keepNext/>
      <w:numPr>
        <w:ilvl w:val="1"/>
        <w:numId w:val="1"/>
      </w:numPr>
      <w:spacing w:line="360" w:lineRule="auto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514F71"/>
    <w:pPr>
      <w:keepNext/>
      <w:numPr>
        <w:ilvl w:val="2"/>
        <w:numId w:val="1"/>
      </w:numPr>
      <w:spacing w:line="360" w:lineRule="auto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514F71"/>
    <w:pPr>
      <w:keepNext/>
      <w:numPr>
        <w:ilvl w:val="3"/>
        <w:numId w:val="1"/>
      </w:numPr>
      <w:spacing w:before="240" w:after="60" w:line="360" w:lineRule="auto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514F71"/>
    <w:pPr>
      <w:numPr>
        <w:ilvl w:val="4"/>
        <w:numId w:val="1"/>
      </w:numPr>
      <w:spacing w:before="240" w:after="60" w:line="360" w:lineRule="auto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514F71"/>
    <w:pPr>
      <w:numPr>
        <w:ilvl w:val="5"/>
        <w:numId w:val="1"/>
      </w:numPr>
      <w:spacing w:before="240" w:after="60" w:line="360" w:lineRule="auto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514F71"/>
    <w:pPr>
      <w:numPr>
        <w:ilvl w:val="6"/>
        <w:numId w:val="1"/>
      </w:numPr>
      <w:spacing w:before="240" w:after="60" w:line="360" w:lineRule="auto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514F71"/>
    <w:pPr>
      <w:numPr>
        <w:ilvl w:val="7"/>
        <w:numId w:val="1"/>
      </w:numPr>
      <w:spacing w:before="240" w:after="60" w:line="360" w:lineRule="auto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514F71"/>
    <w:pPr>
      <w:numPr>
        <w:ilvl w:val="8"/>
        <w:numId w:val="1"/>
      </w:numPr>
      <w:spacing w:before="240" w:after="60" w:line="360" w:lineRule="auto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514F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14F7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14F71"/>
  </w:style>
  <w:style w:type="paragraph" w:styleId="Recuodecorpodetexto3">
    <w:name w:val="Body Text Indent 3"/>
    <w:basedOn w:val="Normal"/>
    <w:rsid w:val="00514F71"/>
    <w:pPr>
      <w:spacing w:line="360" w:lineRule="auto"/>
      <w:ind w:firstLine="1701"/>
      <w:jc w:val="both"/>
    </w:pPr>
    <w:rPr>
      <w:rFonts w:ascii="Times New Roman" w:hAnsi="Times New Roman"/>
    </w:rPr>
  </w:style>
  <w:style w:type="paragraph" w:styleId="Corpodetexto">
    <w:name w:val="Body Text"/>
    <w:basedOn w:val="Normal"/>
    <w:rsid w:val="00514F71"/>
    <w:pPr>
      <w:spacing w:line="360" w:lineRule="auto"/>
      <w:jc w:val="center"/>
    </w:pPr>
    <w:rPr>
      <w:rFonts w:ascii="Times New Roman" w:hAnsi="Times New Roman"/>
      <w:b/>
    </w:rPr>
  </w:style>
  <w:style w:type="paragraph" w:customStyle="1" w:styleId="ABNTDOT">
    <w:name w:val="ABNT.DOT"/>
    <w:basedOn w:val="Normal"/>
    <w:rsid w:val="00514F71"/>
    <w:pPr>
      <w:tabs>
        <w:tab w:val="left" w:pos="1701"/>
      </w:tabs>
      <w:spacing w:line="480" w:lineRule="auto"/>
      <w:jc w:val="both"/>
    </w:pPr>
    <w:rPr>
      <w:rFonts w:ascii="MS Sans Serif" w:hAnsi="MS Sans Serif"/>
    </w:rPr>
  </w:style>
  <w:style w:type="character" w:styleId="Hyperlink">
    <w:name w:val="Hyperlink"/>
    <w:basedOn w:val="Fontepargpadro"/>
    <w:uiPriority w:val="99"/>
    <w:rsid w:val="00514F71"/>
    <w:rPr>
      <w:color w:val="0000FF"/>
      <w:u w:val="single"/>
    </w:rPr>
  </w:style>
  <w:style w:type="paragraph" w:styleId="Recuodecorpodetexto">
    <w:name w:val="Body Text Indent"/>
    <w:basedOn w:val="Normal"/>
    <w:rsid w:val="00514F71"/>
    <w:pPr>
      <w:tabs>
        <w:tab w:val="left" w:pos="1701"/>
      </w:tabs>
      <w:spacing w:line="360" w:lineRule="auto"/>
      <w:ind w:left="3969"/>
      <w:jc w:val="center"/>
    </w:pPr>
  </w:style>
  <w:style w:type="paragraph" w:styleId="Recuodecorpodetexto2">
    <w:name w:val="Body Text Indent 2"/>
    <w:basedOn w:val="Normal"/>
    <w:rsid w:val="00514F71"/>
    <w:pPr>
      <w:tabs>
        <w:tab w:val="left" w:pos="1701"/>
      </w:tabs>
      <w:spacing w:line="360" w:lineRule="auto"/>
      <w:ind w:left="4536"/>
      <w:jc w:val="both"/>
    </w:pPr>
  </w:style>
  <w:style w:type="paragraph" w:styleId="Corpodetexto2">
    <w:name w:val="Body Text 2"/>
    <w:basedOn w:val="Normal"/>
    <w:rsid w:val="00514F71"/>
    <w:pPr>
      <w:jc w:val="both"/>
    </w:pPr>
    <w:rPr>
      <w:sz w:val="20"/>
    </w:rPr>
  </w:style>
  <w:style w:type="paragraph" w:styleId="PargrafodaLista">
    <w:name w:val="List Paragraph"/>
    <w:basedOn w:val="Normal"/>
    <w:uiPriority w:val="34"/>
    <w:qFormat/>
    <w:rsid w:val="00F24D2E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15B85"/>
    <w:pPr>
      <w:keepLines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rsid w:val="00715B85"/>
    <w:pPr>
      <w:spacing w:after="100"/>
    </w:pPr>
  </w:style>
  <w:style w:type="paragraph" w:styleId="Textodebalo">
    <w:name w:val="Balloon Text"/>
    <w:basedOn w:val="Normal"/>
    <w:link w:val="TextodebaloChar"/>
    <w:rsid w:val="00715B8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715B85"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rsid w:val="00715B85"/>
    <w:rPr>
      <w:rFonts w:ascii="Arial" w:hAnsi="Arial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625F4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Est&#225;g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4C20B3CD-C9F8-4CC2-9414-065CE6D6A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Estágio</Template>
  <TotalTime>25</TotalTime>
  <Pages>7</Pages>
  <Words>1161</Words>
  <Characters>6272</Characters>
  <Application>Microsoft Office Word</Application>
  <DocSecurity>0</DocSecurity>
  <Lines>52</Lines>
  <Paragraphs>14</Paragraphs>
  <ScaleCrop>false</ScaleCrop>
  <Company>.</Company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 Martins de Souza</dc:creator>
  <cp:lastModifiedBy>Edenilson Rodrigues Burity</cp:lastModifiedBy>
  <cp:revision>41</cp:revision>
  <cp:lastPrinted>2001-04-12T20:16:00Z</cp:lastPrinted>
  <dcterms:created xsi:type="dcterms:W3CDTF">2019-02-15T17:17:00Z</dcterms:created>
  <dcterms:modified xsi:type="dcterms:W3CDTF">2022-02-25T16:26:00Z</dcterms:modified>
</cp:coreProperties>
</file>